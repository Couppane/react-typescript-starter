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31967013"/>
        <w:docPartObj>
          <w:docPartGallery w:val="Cover Pages"/>
          <w:docPartUnique/>
        </w:docPartObj>
      </w:sdtPr>
      <w:sdtContent>
        <w:p w:rsidR="000E420E" w:rsidRDefault="000E42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E420E" w:rsidRDefault="000E420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COUPPANE Coumarane </w:t>
                                      </w:r>
                                      <w:r w:rsidR="00B7668B">
                                        <w:rPr>
                                          <w:color w:val="FFFFFF" w:themeColor="background1"/>
                                        </w:rPr>
                                        <w:t xml:space="preserve">– </w:t>
                                      </w:r>
                                      <w:proofErr w:type="spellStart"/>
                                      <w:r w:rsidR="00B7668B">
                                        <w:rPr>
                                          <w:color w:val="FFFFFF" w:themeColor="background1"/>
                                        </w:rPr>
                                        <w:t>Développeur</w:t>
                                      </w:r>
                                      <w:proofErr w:type="spellEnd"/>
                                      <w:r w:rsidR="00B7668B">
                                        <w:rPr>
                                          <w:color w:val="FFFFFF" w:themeColor="background1"/>
                                        </w:rPr>
                                        <w:t xml:space="preserve"> Full-Stack</w:t>
                                      </w:r>
                                    </w:p>
                                  </w:sdtContent>
                                </w:sdt>
                                <w:p w:rsidR="000E420E" w:rsidRDefault="000E420E" w:rsidP="00B7668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7668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DEVOTEAM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7668B" w:rsidRPr="00B7668B">
                                        <w:rPr>
                                          <w:color w:val="FFFFFF" w:themeColor="background1"/>
                                        </w:rPr>
                                        <w:t>73, rue Anatole France</w:t>
                                      </w:r>
                                      <w:r w:rsidR="00B7668B">
                                        <w:rPr>
                                          <w:color w:val="FFFFFF" w:themeColor="background1"/>
                                        </w:rPr>
                                        <w:t xml:space="preserve"> – </w:t>
                                      </w:r>
                                      <w:r w:rsidR="00B7668B" w:rsidRPr="00B7668B">
                                        <w:rPr>
                                          <w:color w:val="FFFFFF" w:themeColor="background1"/>
                                        </w:rPr>
                                        <w:t>92300</w:t>
                                      </w:r>
                                    </w:sdtContent>
                                  </w:sdt>
                                  <w:r w:rsidR="00B7668B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B7668B" w:rsidRPr="00B7668B">
                                    <w:rPr>
                                      <w:color w:val="FFFFFF" w:themeColor="background1"/>
                                    </w:rPr>
                                    <w:t>Levallois-Perret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0E420E" w:rsidRDefault="000E420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Initiation à react Js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E420E" w:rsidRDefault="000E420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COUPPANE Coumarane </w:t>
                                </w:r>
                                <w:r w:rsidR="00B7668B">
                                  <w:rPr>
                                    <w:color w:val="FFFFFF" w:themeColor="background1"/>
                                  </w:rPr>
                                  <w:t xml:space="preserve">– </w:t>
                                </w:r>
                                <w:proofErr w:type="spellStart"/>
                                <w:r w:rsidR="00B7668B">
                                  <w:rPr>
                                    <w:color w:val="FFFFFF" w:themeColor="background1"/>
                                  </w:rPr>
                                  <w:t>Développeur</w:t>
                                </w:r>
                                <w:proofErr w:type="spellEnd"/>
                                <w:r w:rsidR="00B7668B">
                                  <w:rPr>
                                    <w:color w:val="FFFFFF" w:themeColor="background1"/>
                                  </w:rPr>
                                  <w:t xml:space="preserve"> Full-Stack</w:t>
                                </w:r>
                              </w:p>
                            </w:sdtContent>
                          </w:sdt>
                          <w:p w:rsidR="000E420E" w:rsidRDefault="000E420E" w:rsidP="00B7668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7668B">
                                  <w:rPr>
                                    <w:caps/>
                                    <w:color w:val="FFFFFF" w:themeColor="background1"/>
                                  </w:rPr>
                                  <w:t>DEVOTEAM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7668B" w:rsidRPr="00B7668B">
                                  <w:rPr>
                                    <w:color w:val="FFFFFF" w:themeColor="background1"/>
                                  </w:rPr>
                                  <w:t>73, rue Anatole France</w:t>
                                </w:r>
                                <w:r w:rsidR="00B7668B">
                                  <w:rPr>
                                    <w:color w:val="FFFFFF" w:themeColor="background1"/>
                                  </w:rPr>
                                  <w:t xml:space="preserve"> – </w:t>
                                </w:r>
                                <w:r w:rsidR="00B7668B" w:rsidRPr="00B7668B">
                                  <w:rPr>
                                    <w:color w:val="FFFFFF" w:themeColor="background1"/>
                                  </w:rPr>
                                  <w:t>92300</w:t>
                                </w:r>
                              </w:sdtContent>
                            </w:sdt>
                            <w:r w:rsidR="00B7668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B7668B" w:rsidRPr="00B7668B">
                              <w:rPr>
                                <w:color w:val="FFFFFF" w:themeColor="background1"/>
                              </w:rPr>
                              <w:t>Levallois-Perret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E420E" w:rsidRDefault="000E42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Initiation à react Js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4701F" w:rsidRDefault="007F1F11" w:rsidP="0034701F">
          <w:r w:rsidRPr="002C11C8">
            <w:rPr>
              <w:noProof/>
              <w:sz w:val="36"/>
              <w:szCs w:val="36"/>
            </w:rPr>
            <w:drawing>
              <wp:anchor distT="0" distB="0" distL="114300" distR="114300" simplePos="0" relativeHeight="251662336" behindDoc="0" locked="0" layoutInCell="1" allowOverlap="1" wp14:anchorId="03957AAD" wp14:editId="188FE48A">
                <wp:simplePos x="0" y="0"/>
                <wp:positionH relativeFrom="margin">
                  <wp:posOffset>-204470</wp:posOffset>
                </wp:positionH>
                <wp:positionV relativeFrom="paragraph">
                  <wp:posOffset>1538605</wp:posOffset>
                </wp:positionV>
                <wp:extent cx="1095375" cy="952500"/>
                <wp:effectExtent l="0" t="0" r="9525" b="0"/>
                <wp:wrapNone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E420E">
            <w:br w:type="page"/>
          </w:r>
        </w:p>
      </w:sdtContent>
    </w:sdt>
    <w:p w:rsidR="00614AC6" w:rsidRDefault="00614AC6" w:rsidP="0034701F">
      <w:r>
        <w:lastRenderedPageBreak/>
        <w:t>« </w:t>
      </w:r>
      <w:r w:rsidRPr="00CB480F">
        <w:t xml:space="preserve">Un voyage de mille kilomètres commence par </w:t>
      </w:r>
      <w:r w:rsidR="00197EDA">
        <w:t>un</w:t>
      </w:r>
      <w:r w:rsidRPr="00CB480F">
        <w:t xml:space="preserve"> seul </w:t>
      </w:r>
      <w:r w:rsidR="00197EDA">
        <w:t>pas</w:t>
      </w:r>
      <w:r>
        <w:t> » (citation Lao Tzu).</w:t>
      </w:r>
    </w:p>
    <w:p w:rsidR="00614AC6" w:rsidRDefault="00614AC6" w:rsidP="0034701F"/>
    <w:p w:rsidR="00547215" w:rsidRDefault="005F1A1B" w:rsidP="0034701F">
      <w:r>
        <w:t xml:space="preserve">Sur cette bonne parole, </w:t>
      </w:r>
      <w:r w:rsidR="00BB3446">
        <w:t>nous commençons</w:t>
      </w:r>
      <w:r>
        <w:t xml:space="preserve"> </w:t>
      </w:r>
      <w:r w:rsidR="00BB3446">
        <w:t>notre</w:t>
      </w:r>
      <w:r w:rsidR="00547215">
        <w:t xml:space="preserve"> tutoriel</w:t>
      </w:r>
      <w:r>
        <w:t>. Dans ce tutoriel</w:t>
      </w:r>
      <w:r w:rsidR="00547215">
        <w:t xml:space="preserve"> nous allons voir comment construire un</w:t>
      </w:r>
      <w:r w:rsidR="00F550ED">
        <w:t>e</w:t>
      </w:r>
      <w:r w:rsidR="00547215">
        <w:t xml:space="preserve"> application React en utilisant </w:t>
      </w:r>
      <w:proofErr w:type="spellStart"/>
      <w:r w:rsidR="00547215">
        <w:t>Typescript</w:t>
      </w:r>
      <w:proofErr w:type="spellEnd"/>
      <w:r w:rsidR="00547215">
        <w:t>.</w:t>
      </w:r>
    </w:p>
    <w:p w:rsidR="006C6922" w:rsidRDefault="006C6922" w:rsidP="0034701F">
      <w:r>
        <w:t xml:space="preserve">Je vais vous guider tout au long ce tutoriel étape par étape </w:t>
      </w:r>
      <w:r w:rsidR="00EC0640">
        <w:t xml:space="preserve">de </w:t>
      </w:r>
      <w:r>
        <w:t xml:space="preserve">la façon la plus simple et intelligente de développer une application React. </w:t>
      </w:r>
    </w:p>
    <w:p w:rsidR="00E90150" w:rsidRDefault="00E90150" w:rsidP="0034701F">
      <w:r>
        <w:t>Nous verrons le concept React</w:t>
      </w:r>
      <w:r w:rsidR="005D1B4C">
        <w:t xml:space="preserve"> (TSX, components, </w:t>
      </w:r>
      <w:proofErr w:type="spellStart"/>
      <w:r w:rsidR="005D1B4C">
        <w:t>props</w:t>
      </w:r>
      <w:proofErr w:type="spellEnd"/>
      <w:r w:rsidR="005D1B4C">
        <w:t xml:space="preserve">, state et </w:t>
      </w:r>
      <w:proofErr w:type="spellStart"/>
      <w:r w:rsidR="005D1B4C">
        <w:t>lifecycle</w:t>
      </w:r>
      <w:proofErr w:type="spellEnd"/>
      <w:r w:rsidR="005D1B4C">
        <w:t>)</w:t>
      </w:r>
      <w:r>
        <w:t xml:space="preserve"> à travers d’un exemple d’une application de gestion de contact.</w:t>
      </w:r>
    </w:p>
    <w:p w:rsidR="00D600E2" w:rsidRDefault="00D600E2" w:rsidP="0034701F">
      <w:r>
        <w:t xml:space="preserve">Pour ce tuto nous </w:t>
      </w:r>
      <w:r w:rsidR="00A05EA5">
        <w:t xml:space="preserve">allons </w:t>
      </w:r>
      <w:r>
        <w:t xml:space="preserve">utiliser l’api </w:t>
      </w:r>
      <w:r w:rsidR="008404F4">
        <w:t>« </w:t>
      </w:r>
      <w:proofErr w:type="spellStart"/>
      <w:r w:rsidR="003C35D9" w:rsidRPr="008404F4">
        <w:rPr>
          <w:b/>
        </w:rPr>
        <w:t>localStorage</w:t>
      </w:r>
      <w:proofErr w:type="spellEnd"/>
      <w:r w:rsidR="008404F4">
        <w:rPr>
          <w:b/>
        </w:rPr>
        <w:t> »</w:t>
      </w:r>
      <w:r w:rsidR="003C35D9" w:rsidRPr="003C35D9">
        <w:t xml:space="preserve"> </w:t>
      </w:r>
      <w:r w:rsidR="00CB4B8E">
        <w:t>pour le stockage</w:t>
      </w:r>
      <w:r w:rsidR="007843DA">
        <w:t xml:space="preserve"> </w:t>
      </w:r>
      <w:r w:rsidR="00CB4B8E">
        <w:t>d</w:t>
      </w:r>
      <w:r w:rsidR="007843DA">
        <w:t xml:space="preserve">es données dans le navigateur (voir : </w:t>
      </w:r>
      <w:hyperlink r:id="rId10" w:history="1">
        <w:r w:rsidR="007843DA" w:rsidRPr="007774A6">
          <w:rPr>
            <w:rStyle w:val="Hyperlink"/>
          </w:rPr>
          <w:t>https://developer.mozilla.org/fr/docs/Web/API/Storage</w:t>
        </w:r>
      </w:hyperlink>
      <w:r w:rsidR="007843DA">
        <w:t>)</w:t>
      </w:r>
      <w:r w:rsidR="00646127">
        <w:t>.</w:t>
      </w:r>
    </w:p>
    <w:p w:rsidR="007843DA" w:rsidRDefault="007843DA" w:rsidP="0034701F"/>
    <w:p w:rsidR="007843DA" w:rsidRPr="002C11C8" w:rsidRDefault="00B356A3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Les prérequis</w:t>
      </w:r>
      <w:r w:rsidR="006D6F43" w:rsidRPr="002C11C8">
        <w:rPr>
          <w:b/>
          <w:sz w:val="28"/>
          <w:szCs w:val="28"/>
        </w:rPr>
        <w:t xml:space="preserve"> : </w:t>
      </w:r>
    </w:p>
    <w:p w:rsidR="0034701F" w:rsidRDefault="00540598" w:rsidP="0034701F">
      <w:r w:rsidRPr="00540598">
        <w:t xml:space="preserve">Pour </w:t>
      </w:r>
      <w:r>
        <w:t>comprendre ce tuto</w:t>
      </w:r>
      <w:r w:rsidRPr="00540598">
        <w:t xml:space="preserve">, vous aurez besoin d'une connaissance de base </w:t>
      </w:r>
      <w:r w:rsidR="00357CCF">
        <w:t>en</w:t>
      </w:r>
      <w:r w:rsidRPr="00540598">
        <w:t xml:space="preserve"> HTML, CSS et JavaScript</w:t>
      </w:r>
      <w:r w:rsidR="004F7011">
        <w:t>/ES6</w:t>
      </w:r>
      <w:r w:rsidRPr="00540598">
        <w:t xml:space="preserve">. </w:t>
      </w:r>
    </w:p>
    <w:p w:rsidR="00540598" w:rsidRDefault="00540598" w:rsidP="0034701F"/>
    <w:p w:rsidR="00540598" w:rsidRPr="002C11C8" w:rsidRDefault="00451D59" w:rsidP="0034701F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React</w:t>
      </w:r>
      <w:r w:rsidR="00492A9E" w:rsidRPr="002C11C8">
        <w:rPr>
          <w:b/>
          <w:sz w:val="28"/>
          <w:szCs w:val="28"/>
        </w:rPr>
        <w:t> : c’est quoi ?</w:t>
      </w:r>
    </w:p>
    <w:p w:rsidR="00D152FD" w:rsidRDefault="005D0E33" w:rsidP="00D152FD">
      <w:proofErr w:type="spellStart"/>
      <w:r>
        <w:t>Reactjs</w:t>
      </w:r>
      <w:proofErr w:type="spellEnd"/>
      <w:r>
        <w:t xml:space="preserve"> est une librairie libre créée par Facebook en 2013 pour faciliter la </w:t>
      </w:r>
      <w:r w:rsidR="0046329B">
        <w:t xml:space="preserve">création d’application </w:t>
      </w:r>
      <w:proofErr w:type="spellStart"/>
      <w:r w:rsidR="0046329B">
        <w:t>monopage</w:t>
      </w:r>
      <w:proofErr w:type="spellEnd"/>
      <w:r w:rsidR="0046329B">
        <w:t xml:space="preserve"> (SPA</w:t>
      </w:r>
      <w:r w:rsidR="00B0726D">
        <w:t> : Single Page Application</w:t>
      </w:r>
      <w:r w:rsidR="0046329B">
        <w:t>)</w:t>
      </w:r>
      <w:r w:rsidR="0081242E">
        <w:t>.</w:t>
      </w:r>
      <w:r w:rsidR="003E38E9">
        <w:t xml:space="preserve"> </w:t>
      </w:r>
      <w:r w:rsidR="00D152FD">
        <w:t xml:space="preserve">React n’est pas un </w:t>
      </w:r>
      <w:proofErr w:type="spellStart"/>
      <w:r w:rsidR="00D152FD">
        <w:t>framework</w:t>
      </w:r>
      <w:proofErr w:type="spellEnd"/>
      <w:r w:rsidR="00D152FD">
        <w:t xml:space="preserve"> MVC (Model </w:t>
      </w:r>
      <w:proofErr w:type="spellStart"/>
      <w:r w:rsidR="00D152FD">
        <w:t>View</w:t>
      </w:r>
      <w:proofErr w:type="spellEnd"/>
      <w:r w:rsidR="00D152FD">
        <w:t xml:space="preserve"> Controller) comme </w:t>
      </w:r>
      <w:proofErr w:type="spellStart"/>
      <w:r w:rsidR="00D152FD">
        <w:t>Angular</w:t>
      </w:r>
      <w:proofErr w:type="spellEnd"/>
      <w:r w:rsidR="00D152FD">
        <w:t xml:space="preserve">. Il fournit seulement la vue (V) du MVC.  </w:t>
      </w:r>
      <w:r w:rsidR="009B7E97">
        <w:t>React est basé sur la philo</w:t>
      </w:r>
      <w:r w:rsidR="00FC7E73">
        <w:t xml:space="preserve">sophie </w:t>
      </w:r>
      <w:r w:rsidR="00FC7E73" w:rsidRPr="00FC7E73">
        <w:t xml:space="preserve">Component-Driven </w:t>
      </w:r>
      <w:proofErr w:type="spellStart"/>
      <w:r w:rsidR="00FC7E73" w:rsidRPr="00FC7E73">
        <w:t>Development</w:t>
      </w:r>
      <w:proofErr w:type="spellEnd"/>
      <w:r w:rsidR="00FC7E73">
        <w:t xml:space="preserve"> (CDC).</w:t>
      </w:r>
    </w:p>
    <w:p w:rsidR="001A4AA6" w:rsidRDefault="0001682A" w:rsidP="0034701F">
      <w:r>
        <w:t xml:space="preserve">Par défaut React utilise le </w:t>
      </w:r>
      <w:r w:rsidR="00FF745C">
        <w:t>langage</w:t>
      </w:r>
      <w:r>
        <w:t xml:space="preserve"> javascript</w:t>
      </w:r>
      <w:r w:rsidR="004D0CED">
        <w:t>/ES6 (</w:t>
      </w:r>
      <w:hyperlink r:id="rId11" w:history="1">
        <w:r w:rsidR="003C7713" w:rsidRPr="007774A6">
          <w:rPr>
            <w:rStyle w:val="Hyperlink"/>
          </w:rPr>
          <w:t>http://www.ecma-international.org/ecma-262/6.0/</w:t>
        </w:r>
      </w:hyperlink>
      <w:r w:rsidR="004D0CED">
        <w:t xml:space="preserve">) </w:t>
      </w:r>
      <w:r w:rsidR="003C7713">
        <w:t xml:space="preserve">pour </w:t>
      </w:r>
      <w:r w:rsidR="001A2361">
        <w:t>développer</w:t>
      </w:r>
      <w:r w:rsidR="003C7713">
        <w:t xml:space="preserve"> un code orienté objet.</w:t>
      </w:r>
      <w:r w:rsidR="00E170D3">
        <w:t xml:space="preserve"> Il peut</w:t>
      </w:r>
      <w:r w:rsidR="00DE3157">
        <w:t xml:space="preserve"> être</w:t>
      </w:r>
      <w:r w:rsidR="00E170D3">
        <w:t xml:space="preserve"> également util</w:t>
      </w:r>
      <w:r w:rsidR="00DE3157">
        <w:t>i</w:t>
      </w:r>
      <w:r w:rsidR="00E170D3">
        <w:t>sé</w:t>
      </w:r>
      <w:r w:rsidR="00680C33">
        <w:t xml:space="preserve"> </w:t>
      </w:r>
      <w:r w:rsidR="00DE3157">
        <w:t xml:space="preserve">avec </w:t>
      </w:r>
      <w:r w:rsidR="00680C33">
        <w:t>le</w:t>
      </w:r>
      <w:r w:rsidR="00DE3157">
        <w:t xml:space="preserve"> langage</w:t>
      </w:r>
      <w:r w:rsidR="00680C33">
        <w:t xml:space="preserve"> </w:t>
      </w:r>
      <w:proofErr w:type="spellStart"/>
      <w:r w:rsidR="00680C33">
        <w:t>Typescript</w:t>
      </w:r>
      <w:proofErr w:type="spellEnd"/>
      <w:r w:rsidR="00680C33">
        <w:t xml:space="preserve"> (</w:t>
      </w:r>
      <w:hyperlink r:id="rId12" w:history="1">
        <w:r w:rsidR="00680C33" w:rsidRPr="007774A6">
          <w:rPr>
            <w:rStyle w:val="Hyperlink"/>
          </w:rPr>
          <w:t>https://www.typescriptlang.org/docs/home.html</w:t>
        </w:r>
      </w:hyperlink>
      <w:r w:rsidR="00680C33">
        <w:t>)</w:t>
      </w:r>
      <w:r w:rsidR="00C64347">
        <w:t xml:space="preserve"> qui est un </w:t>
      </w:r>
      <w:proofErr w:type="spellStart"/>
      <w:r w:rsidR="00C64347">
        <w:t>superset</w:t>
      </w:r>
      <w:proofErr w:type="spellEnd"/>
      <w:r w:rsidR="00C64347">
        <w:t xml:space="preserve"> de javascript</w:t>
      </w:r>
      <w:r w:rsidR="00A05595">
        <w:t>.</w:t>
      </w:r>
    </w:p>
    <w:p w:rsidR="00D652CF" w:rsidRDefault="00D652CF" w:rsidP="0034701F">
      <w:r>
        <w:t xml:space="preserve">React se démarque des autres concurrents sur beaucoup de points mais surtout au niveau de </w:t>
      </w:r>
      <w:r w:rsidR="001919D0">
        <w:t>s</w:t>
      </w:r>
      <w:r>
        <w:t>a performance</w:t>
      </w:r>
      <w:r w:rsidR="001919D0">
        <w:t xml:space="preserve"> et sa rapidité</w:t>
      </w:r>
      <w:r w:rsidR="00C543EF">
        <w:t>,</w:t>
      </w:r>
      <w:r>
        <w:t xml:space="preserve"> car React utilise un </w:t>
      </w:r>
      <w:proofErr w:type="spellStart"/>
      <w:r>
        <w:t>virtual</w:t>
      </w:r>
      <w:proofErr w:type="spellEnd"/>
      <w:r>
        <w:t xml:space="preserve"> DOM</w:t>
      </w:r>
      <w:r w:rsidR="00787A46">
        <w:t xml:space="preserve"> (</w:t>
      </w:r>
      <w:hyperlink r:id="rId13" w:history="1">
        <w:r w:rsidR="00787A46" w:rsidRPr="007774A6">
          <w:rPr>
            <w:rStyle w:val="Hyperlink"/>
          </w:rPr>
          <w:t>https://la-cascade.io/comprendre-le-virtual-dom/</w:t>
        </w:r>
      </w:hyperlink>
      <w:r w:rsidR="00787A46">
        <w:t>)</w:t>
      </w:r>
      <w:r>
        <w:t xml:space="preserve"> </w:t>
      </w:r>
      <w:r w:rsidR="00462D20">
        <w:t>basé sur l’algorithme « </w:t>
      </w:r>
      <w:proofErr w:type="spellStart"/>
      <w:r w:rsidR="00F02A1C">
        <w:t>d</w:t>
      </w:r>
      <w:r w:rsidR="00462D20">
        <w:t>iffing</w:t>
      </w:r>
      <w:proofErr w:type="spellEnd"/>
      <w:r w:rsidR="00462D20">
        <w:t xml:space="preserve"> » </w:t>
      </w:r>
      <w:r>
        <w:t>pour mettre</w:t>
      </w:r>
      <w:r w:rsidR="009A59B4">
        <w:t xml:space="preserve"> </w:t>
      </w:r>
      <w:r w:rsidR="00240854">
        <w:t>efficacement</w:t>
      </w:r>
      <w:r w:rsidR="009A59B4">
        <w:t xml:space="preserve"> à jour l’interface utilisateur (UI)</w:t>
      </w:r>
      <w:r w:rsidR="001919D0">
        <w:t>.</w:t>
      </w:r>
    </w:p>
    <w:p w:rsidR="00DD4F18" w:rsidRDefault="00E75EF9" w:rsidP="0034701F">
      <w:r>
        <w:t>(</w:t>
      </w:r>
      <w:hyperlink r:id="rId14" w:history="1">
        <w:r w:rsidRPr="007774A6">
          <w:rPr>
            <w:rStyle w:val="Hyperlink"/>
          </w:rPr>
          <w:t>https://reactjs.org/docs/reconciliation.html</w:t>
        </w:r>
      </w:hyperlink>
      <w:r>
        <w:t>)</w:t>
      </w:r>
      <w:r w:rsidR="00DD4F18">
        <w:t xml:space="preserve">. </w:t>
      </w:r>
    </w:p>
    <w:p w:rsidR="00D652CF" w:rsidRDefault="00DD4F18" w:rsidP="0034701F">
      <w:r>
        <w:t>React est devenu la librairie phare des entreprise</w:t>
      </w:r>
      <w:r w:rsidR="00E80570">
        <w:t>s</w:t>
      </w:r>
      <w:r w:rsidR="00CF7AFE">
        <w:t>.</w:t>
      </w:r>
      <w:r w:rsidR="00F21C67">
        <w:t xml:space="preserve"> Certaines entreprises ont fait le choix de migrer la solution </w:t>
      </w:r>
      <w:proofErr w:type="spellStart"/>
      <w:r w:rsidR="00F21C67">
        <w:t>Angular</w:t>
      </w:r>
      <w:proofErr w:type="spellEnd"/>
      <w:r w:rsidR="00F21C67">
        <w:t xml:space="preserve"> vers React.</w:t>
      </w:r>
    </w:p>
    <w:p w:rsidR="00E75EF9" w:rsidRDefault="00E75EF9" w:rsidP="0034701F"/>
    <w:p w:rsidR="00B20782" w:rsidRDefault="00B20782" w:rsidP="0034701F">
      <w:pPr>
        <w:rPr>
          <w:b/>
          <w:sz w:val="28"/>
          <w:szCs w:val="28"/>
        </w:rPr>
      </w:pPr>
    </w:p>
    <w:p w:rsidR="00620070" w:rsidRDefault="00620070" w:rsidP="0034701F">
      <w:pPr>
        <w:rPr>
          <w:b/>
          <w:sz w:val="28"/>
          <w:szCs w:val="28"/>
        </w:rPr>
      </w:pPr>
    </w:p>
    <w:p w:rsidR="00620070" w:rsidRDefault="00620070" w:rsidP="0034701F">
      <w:pPr>
        <w:rPr>
          <w:b/>
          <w:sz w:val="28"/>
          <w:szCs w:val="28"/>
        </w:rPr>
      </w:pPr>
    </w:p>
    <w:p w:rsidR="003C7713" w:rsidRPr="002C11C8" w:rsidRDefault="00492A9E" w:rsidP="0034701F">
      <w:pPr>
        <w:rPr>
          <w:b/>
          <w:sz w:val="28"/>
          <w:szCs w:val="28"/>
        </w:rPr>
      </w:pPr>
      <w:bookmarkStart w:id="0" w:name="_GoBack"/>
      <w:bookmarkEnd w:id="0"/>
      <w:r w:rsidRPr="002C11C8">
        <w:rPr>
          <w:b/>
          <w:sz w:val="28"/>
          <w:szCs w:val="28"/>
        </w:rPr>
        <w:lastRenderedPageBreak/>
        <w:t>Qui utilise React ?</w:t>
      </w:r>
    </w:p>
    <w:p w:rsidR="00492A9E" w:rsidRDefault="00AE38FB" w:rsidP="0034701F">
      <w:r>
        <w:t>Facebook a développé pour leurs applications plus</w:t>
      </w:r>
      <w:r w:rsidR="009D0930">
        <w:t xml:space="preserve"> de</w:t>
      </w:r>
      <w:r>
        <w:t xml:space="preserve"> 50 milles composant</w:t>
      </w:r>
      <w:r w:rsidR="00512B07">
        <w:t>s</w:t>
      </w:r>
      <w:r>
        <w:t xml:space="preserve"> en utilisant React. Bon nombre d’entreprise come </w:t>
      </w:r>
      <w:r w:rsidRPr="00977D42">
        <w:rPr>
          <w:b/>
        </w:rPr>
        <w:t>Twitter</w:t>
      </w:r>
      <w:r>
        <w:t xml:space="preserve">, </w:t>
      </w:r>
      <w:r w:rsidRPr="00977D42">
        <w:rPr>
          <w:b/>
        </w:rPr>
        <w:t>Airbnb</w:t>
      </w:r>
      <w:r>
        <w:t xml:space="preserve">, </w:t>
      </w:r>
      <w:r w:rsidRPr="00977D42">
        <w:rPr>
          <w:b/>
        </w:rPr>
        <w:t>Uber</w:t>
      </w:r>
      <w:r>
        <w:t xml:space="preserve">, </w:t>
      </w:r>
      <w:r w:rsidRPr="00977D42">
        <w:rPr>
          <w:b/>
        </w:rPr>
        <w:t>Netflix</w:t>
      </w:r>
      <w:r>
        <w:t xml:space="preserve">, </w:t>
      </w:r>
      <w:r w:rsidRPr="00977D42">
        <w:rPr>
          <w:b/>
        </w:rPr>
        <w:t>Instagram</w:t>
      </w:r>
      <w:r>
        <w:t xml:space="preserve"> etc… utilisent React.</w:t>
      </w:r>
    </w:p>
    <w:p w:rsidR="00AE38FB" w:rsidRDefault="00AE38FB" w:rsidP="0034701F">
      <w:r>
        <w:t xml:space="preserve">Ceci explique la souplesse, la simplicité et surtout la performance que les entreprises ont optés pour </w:t>
      </w:r>
      <w:r w:rsidR="007B3189">
        <w:t xml:space="preserve">développer leur application en </w:t>
      </w:r>
      <w:r>
        <w:t>React.</w:t>
      </w:r>
    </w:p>
    <w:p w:rsidR="00994D5A" w:rsidRDefault="00994D5A" w:rsidP="00EB54DE">
      <w:pPr>
        <w:rPr>
          <w:b/>
          <w:sz w:val="28"/>
          <w:szCs w:val="28"/>
        </w:rPr>
      </w:pPr>
    </w:p>
    <w:p w:rsidR="00EB54DE" w:rsidRPr="002C11C8" w:rsidRDefault="00142B96" w:rsidP="00EB54DE">
      <w:pPr>
        <w:rPr>
          <w:b/>
          <w:sz w:val="28"/>
          <w:szCs w:val="28"/>
        </w:rPr>
      </w:pPr>
      <w:r w:rsidRPr="002C11C8">
        <w:rPr>
          <w:b/>
          <w:sz w:val="28"/>
          <w:szCs w:val="28"/>
        </w:rPr>
        <w:t>Préparation de l'environnement de développement</w:t>
      </w:r>
      <w:r w:rsidR="006D6F43" w:rsidRPr="002C11C8">
        <w:rPr>
          <w:b/>
          <w:sz w:val="28"/>
          <w:szCs w:val="28"/>
        </w:rPr>
        <w:t> :</w:t>
      </w:r>
    </w:p>
    <w:p w:rsidR="00BC7354" w:rsidRDefault="004F22F8" w:rsidP="00BC7354">
      <w:r>
        <w:t>Un m</w:t>
      </w:r>
      <w:r w:rsidR="00C21DDB">
        <w:t>inimum de</w:t>
      </w:r>
      <w:r w:rsidR="00BC7354">
        <w:t xml:space="preserve"> préparation est </w:t>
      </w:r>
      <w:r w:rsidR="00C21DDB">
        <w:t>nécessaire</w:t>
      </w:r>
      <w:r w:rsidR="00BC7354">
        <w:t xml:space="preserve"> pour le développement du React.</w:t>
      </w:r>
    </w:p>
    <w:p w:rsidR="00BC7354" w:rsidRDefault="00BC7354" w:rsidP="00BC7354"/>
    <w:p w:rsidR="00BC7354" w:rsidRPr="002C11C8" w:rsidRDefault="00BC7354" w:rsidP="00BC7354">
      <w:pPr>
        <w:rPr>
          <w:b/>
        </w:rPr>
      </w:pPr>
      <w:r w:rsidRPr="002C11C8">
        <w:rPr>
          <w:b/>
        </w:rPr>
        <w:t>Installation Node.js</w:t>
      </w:r>
    </w:p>
    <w:p w:rsidR="00BC7354" w:rsidRDefault="002C11C8" w:rsidP="00BC7354">
      <w:r>
        <w:t>Le développement React se base sur cet outil.</w:t>
      </w:r>
    </w:p>
    <w:p w:rsidR="00BF5C63" w:rsidRDefault="00BF5C63" w:rsidP="00BC7354">
      <w:r>
        <w:t>Node.js a été créé en 2009</w:t>
      </w:r>
      <w:r w:rsidR="0067452D">
        <w:t xml:space="preserve"> par Ryan Dahl</w:t>
      </w:r>
      <w:r w:rsidR="00BC08A4">
        <w:t xml:space="preserve">, est </w:t>
      </w:r>
      <w:r w:rsidR="00692008">
        <w:t>une plate-forme libre en javascript orienté serveur.</w:t>
      </w:r>
    </w:p>
    <w:p w:rsidR="00692008" w:rsidRDefault="00692008" w:rsidP="00BC7354">
      <w:r>
        <w:t>Il est basé sur le moteur Javascript V8 libre qui est développé par Google.</w:t>
      </w:r>
    </w:p>
    <w:p w:rsidR="00D362AE" w:rsidRPr="00D362AE" w:rsidRDefault="006072C5" w:rsidP="00EB54DE">
      <w:r>
        <w:t>(</w:t>
      </w:r>
      <w:hyperlink r:id="rId15" w:history="1">
        <w:r w:rsidRPr="007774A6">
          <w:rPr>
            <w:rStyle w:val="Hyperlink"/>
          </w:rPr>
          <w:t>https://nodejs.org/en/</w:t>
        </w:r>
      </w:hyperlink>
      <w:r>
        <w:t>)</w:t>
      </w:r>
      <w:r w:rsidR="00D362AE">
        <w:t>.</w:t>
      </w:r>
    </w:p>
    <w:p w:rsidR="00D362AE" w:rsidRPr="00222663" w:rsidRDefault="00235751" w:rsidP="00D362AE">
      <w:pPr>
        <w:rPr>
          <w:i/>
        </w:rPr>
      </w:pPr>
      <w:r>
        <w:t>T</w:t>
      </w:r>
      <w:r w:rsidR="00D362AE">
        <w:t>éléchargez la dernière version</w:t>
      </w:r>
      <w:r>
        <w:t xml:space="preserve"> puis l’installez.</w:t>
      </w:r>
    </w:p>
    <w:p w:rsidR="00D362AE" w:rsidRPr="00EF531C" w:rsidRDefault="00D362AE" w:rsidP="00EB54DE">
      <w:pPr>
        <w:rPr>
          <w:i/>
        </w:rPr>
      </w:pPr>
      <w:r w:rsidRPr="00374261">
        <w:rPr>
          <w:i/>
          <w:u w:val="single"/>
        </w:rPr>
        <w:t>Note</w:t>
      </w:r>
      <w:r w:rsidRPr="00374261">
        <w:rPr>
          <w:i/>
        </w:rPr>
        <w:t xml:space="preserve"> : </w:t>
      </w:r>
      <w:r w:rsidRPr="00222663">
        <w:rPr>
          <w:i/>
        </w:rPr>
        <w:t>$ </w:t>
      </w:r>
      <w:r>
        <w:rPr>
          <w:i/>
        </w:rPr>
        <w:t xml:space="preserve">=&gt; </w:t>
      </w:r>
      <w:r w:rsidRPr="00222663">
        <w:rPr>
          <w:i/>
        </w:rPr>
        <w:t>votre terminal de commande favorite</w:t>
      </w:r>
    </w:p>
    <w:p w:rsidR="00BC7354" w:rsidRDefault="00A27C38" w:rsidP="00EB54DE">
      <w:r>
        <w:t>Tester la version installé</w:t>
      </w:r>
      <w:r w:rsidR="0031230F">
        <w:t>e</w:t>
      </w:r>
      <w:r>
        <w:t> :</w:t>
      </w:r>
    </w:p>
    <w:p w:rsidR="0031230F" w:rsidRPr="0031230F" w:rsidRDefault="0031230F" w:rsidP="0031230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 w:rsidRPr="0031230F">
        <w:rPr>
          <w:color w:val="833C0B" w:themeColor="accent2" w:themeShade="80"/>
        </w:rPr>
        <w:t>node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971815" w:rsidRDefault="00971815" w:rsidP="0034701F">
      <w:r>
        <w:t>Si tout s’est bien passé vous devez voir</w:t>
      </w:r>
      <w:r w:rsidR="00191818">
        <w:t>e</w:t>
      </w:r>
      <w:r>
        <w:t xml:space="preserve"> afficher la version du </w:t>
      </w:r>
      <w:r w:rsidR="00635BD4">
        <w:t>N</w:t>
      </w:r>
      <w:r>
        <w:t>ode</w:t>
      </w:r>
      <w:r w:rsidR="00635BD4">
        <w:t>.js sur votre terminal</w:t>
      </w:r>
      <w:r>
        <w:t>, dans mon cas c’est la version suivante :</w:t>
      </w:r>
    </w:p>
    <w:p w:rsidR="00222663" w:rsidRDefault="000D6CDA" w:rsidP="0034701F">
      <w:proofErr w:type="gramStart"/>
      <w:r w:rsidRPr="00971815">
        <w:rPr>
          <w:color w:val="806000" w:themeColor="accent4" w:themeShade="80"/>
        </w:rPr>
        <w:t>v</w:t>
      </w:r>
      <w:proofErr w:type="gramEnd"/>
      <w:r w:rsidRPr="00971815">
        <w:rPr>
          <w:color w:val="806000" w:themeColor="accent4" w:themeShade="80"/>
        </w:rPr>
        <w:t>10.16.3</w:t>
      </w:r>
    </w:p>
    <w:p w:rsidR="00971815" w:rsidRDefault="006E39E3" w:rsidP="0034701F">
      <w:r>
        <w:t>Si ce n’est pas le cas, veuillez vérifier que Node</w:t>
      </w:r>
      <w:r w:rsidR="00CC33DA">
        <w:t>.js</w:t>
      </w:r>
      <w:r>
        <w:t xml:space="preserve"> est bien configuré dans le chemin (PATH) d’environnement de votre système. </w:t>
      </w:r>
    </w:p>
    <w:p w:rsidR="00DE5D71" w:rsidRDefault="00DE5D71" w:rsidP="0034701F">
      <w:r>
        <w:t xml:space="preserve">Tester </w:t>
      </w:r>
      <w:r w:rsidR="00165715">
        <w:t>NPM</w:t>
      </w:r>
      <w:r>
        <w:t> :</w:t>
      </w:r>
    </w:p>
    <w:p w:rsidR="00165715" w:rsidRPr="00C0540B" w:rsidRDefault="00165715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-v</w:t>
      </w:r>
    </w:p>
    <w:p w:rsidR="00DE5D71" w:rsidRDefault="006072C5" w:rsidP="0034701F">
      <w:r>
        <w:t>Dans mon cas c’est la version :</w:t>
      </w:r>
    </w:p>
    <w:p w:rsidR="00165715" w:rsidRDefault="00165715" w:rsidP="00165715">
      <w:r>
        <w:rPr>
          <w:color w:val="806000" w:themeColor="accent4" w:themeShade="80"/>
        </w:rPr>
        <w:t>6.9</w:t>
      </w:r>
      <w:r w:rsidRPr="00971815">
        <w:rPr>
          <w:color w:val="806000" w:themeColor="accent4" w:themeShade="80"/>
        </w:rPr>
        <w:t>.</w:t>
      </w:r>
      <w:r>
        <w:rPr>
          <w:color w:val="806000" w:themeColor="accent4" w:themeShade="80"/>
        </w:rPr>
        <w:t>0</w:t>
      </w:r>
    </w:p>
    <w:p w:rsidR="00165715" w:rsidRDefault="006072C5" w:rsidP="0034701F">
      <w:r w:rsidRPr="00185A7B">
        <w:rPr>
          <w:i/>
          <w:u w:val="single"/>
        </w:rPr>
        <w:t>Note</w:t>
      </w:r>
      <w:r>
        <w:t xml:space="preserve"> : NPM (Node Package Manager) est </w:t>
      </w:r>
      <w:r w:rsidR="00760880">
        <w:t>un gestionnaire de paquets pour Node.js et depuis la version 0.6.3</w:t>
      </w:r>
      <w:r w:rsidR="00322D89">
        <w:t xml:space="preserve"> </w:t>
      </w:r>
      <w:proofErr w:type="spellStart"/>
      <w:r w:rsidR="00322D89">
        <w:t>npm</w:t>
      </w:r>
      <w:proofErr w:type="spellEnd"/>
      <w:r w:rsidR="00322D89">
        <w:t xml:space="preserve"> fait partie du Node.js est installé par défaut. </w:t>
      </w:r>
    </w:p>
    <w:p w:rsidR="00CC33DA" w:rsidRDefault="00351AA9" w:rsidP="0034701F">
      <w:r>
        <w:t>(</w:t>
      </w:r>
      <w:hyperlink r:id="rId16" w:history="1">
        <w:r w:rsidRPr="00D13B15">
          <w:rPr>
            <w:rStyle w:val="Hyperlink"/>
          </w:rPr>
          <w:t>https://docs.npmjs.com/</w:t>
        </w:r>
      </w:hyperlink>
      <w:r>
        <w:t xml:space="preserve">) </w:t>
      </w:r>
    </w:p>
    <w:p w:rsidR="00351AA9" w:rsidRDefault="00F73CD2" w:rsidP="0034701F">
      <w:r w:rsidRPr="002C11C8">
        <w:rPr>
          <w:b/>
        </w:rPr>
        <w:lastRenderedPageBreak/>
        <w:t xml:space="preserve">Installation </w:t>
      </w:r>
      <w:proofErr w:type="spellStart"/>
      <w:r w:rsidR="00706F52">
        <w:rPr>
          <w:b/>
        </w:rPr>
        <w:t>Create</w:t>
      </w:r>
      <w:proofErr w:type="spellEnd"/>
      <w:r w:rsidR="00706F52">
        <w:rPr>
          <w:b/>
        </w:rPr>
        <w:t>-React-App</w:t>
      </w:r>
    </w:p>
    <w:p w:rsidR="00904672" w:rsidRDefault="00FF575D" w:rsidP="0034701F">
      <w:proofErr w:type="spellStart"/>
      <w:r>
        <w:t>Create</w:t>
      </w:r>
      <w:proofErr w:type="spellEnd"/>
      <w:r>
        <w:t>-React-App est un outil standard qui facilite le développement d’application React.</w:t>
      </w:r>
    </w:p>
    <w:p w:rsidR="00FF575D" w:rsidRDefault="00FF575D" w:rsidP="0034701F">
      <w:r>
        <w:t xml:space="preserve">Ce dernier permet de générer automatiquement la structure du projet et </w:t>
      </w:r>
      <w:r w:rsidR="00661738">
        <w:t xml:space="preserve">fournit </w:t>
      </w:r>
      <w:r w:rsidR="000B1EBD">
        <w:t>aussi certains nombres</w:t>
      </w:r>
      <w:r>
        <w:t xml:space="preserve"> </w:t>
      </w:r>
      <w:r w:rsidR="00661738">
        <w:t xml:space="preserve">de </w:t>
      </w:r>
      <w:r w:rsidR="0068265A">
        <w:t>scripts</w:t>
      </w:r>
      <w:r w:rsidR="00661738">
        <w:t xml:space="preserve"> </w:t>
      </w:r>
      <w:r w:rsidR="0068265A">
        <w:t>pour la gestion de l’application.</w:t>
      </w:r>
    </w:p>
    <w:p w:rsidR="00FF575D" w:rsidRDefault="00FF575D" w:rsidP="0034701F">
      <w:r>
        <w:t>(</w:t>
      </w:r>
      <w:hyperlink r:id="rId17" w:history="1">
        <w:r w:rsidRPr="00D13B15">
          <w:rPr>
            <w:rStyle w:val="Hyperlink"/>
          </w:rPr>
          <w:t>https://github.com/facebook/create-react-app</w:t>
        </w:r>
      </w:hyperlink>
      <w:r>
        <w:t xml:space="preserve">) </w:t>
      </w:r>
    </w:p>
    <w:p w:rsidR="00904672" w:rsidRDefault="00706F52" w:rsidP="0034701F">
      <w:r>
        <w:t>Pour l’installer :</w:t>
      </w:r>
    </w:p>
    <w:p w:rsidR="00904672" w:rsidRPr="000B62BC" w:rsidRDefault="00706F52" w:rsidP="0034701F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 xml:space="preserve">$ </w:t>
      </w:r>
      <w:proofErr w:type="spellStart"/>
      <w:r>
        <w:rPr>
          <w:color w:val="833C0B" w:themeColor="accent2" w:themeShade="80"/>
        </w:rPr>
        <w:t>npm</w:t>
      </w:r>
      <w:proofErr w:type="spellEnd"/>
      <w:r w:rsidRPr="0031230F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–global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>-app</w:t>
      </w:r>
    </w:p>
    <w:p w:rsidR="008078C2" w:rsidRDefault="008078C2" w:rsidP="0034701F">
      <w:r w:rsidRPr="00185A7B">
        <w:rPr>
          <w:i/>
          <w:u w:val="single"/>
        </w:rPr>
        <w:t>Note</w:t>
      </w:r>
      <w:r>
        <w:t> : Si</w:t>
      </w:r>
      <w:r w:rsidR="002B56F1">
        <w:t xml:space="preserve"> l</w:t>
      </w:r>
      <w:r>
        <w:t xml:space="preserve">e </w:t>
      </w:r>
      <w:proofErr w:type="spellStart"/>
      <w:r>
        <w:t>npm</w:t>
      </w:r>
      <w:proofErr w:type="spellEnd"/>
      <w:r>
        <w:t xml:space="preserve"> n’est pas installé, vous avez toujours la </w:t>
      </w:r>
      <w:r w:rsidR="00596642">
        <w:t>possibilité</w:t>
      </w:r>
      <w:r>
        <w:t xml:space="preserve"> de faire</w:t>
      </w:r>
      <w:r w:rsidR="002B56F1">
        <w:t xml:space="preserve"> l’installation en tapez la commande </w:t>
      </w:r>
      <w:r w:rsidR="002E1B77">
        <w:t>suivante :</w:t>
      </w:r>
    </w:p>
    <w:p w:rsidR="008078C2" w:rsidRPr="008078C2" w:rsidRDefault="008078C2" w:rsidP="0034701F">
      <w:pPr>
        <w:rPr>
          <w:color w:val="833C0B" w:themeColor="accent2" w:themeShade="80"/>
        </w:rPr>
      </w:pPr>
      <w:r w:rsidRPr="008078C2">
        <w:rPr>
          <w:color w:val="833C0B" w:themeColor="accent2" w:themeShade="80"/>
        </w:rPr>
        <w:t xml:space="preserve">$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  <w:proofErr w:type="spellStart"/>
      <w:r w:rsidRPr="008078C2">
        <w:rPr>
          <w:color w:val="833C0B" w:themeColor="accent2" w:themeShade="80"/>
        </w:rPr>
        <w:t>install</w:t>
      </w:r>
      <w:proofErr w:type="spellEnd"/>
      <w:r w:rsidRPr="008078C2">
        <w:rPr>
          <w:color w:val="833C0B" w:themeColor="accent2" w:themeShade="80"/>
        </w:rPr>
        <w:t xml:space="preserve"> --global </w:t>
      </w:r>
      <w:proofErr w:type="spellStart"/>
      <w:r w:rsidRPr="008078C2">
        <w:rPr>
          <w:color w:val="833C0B" w:themeColor="accent2" w:themeShade="80"/>
        </w:rPr>
        <w:t>npm</w:t>
      </w:r>
      <w:proofErr w:type="spellEnd"/>
      <w:r w:rsidRPr="008078C2">
        <w:rPr>
          <w:color w:val="833C0B" w:themeColor="accent2" w:themeShade="80"/>
        </w:rPr>
        <w:t xml:space="preserve"> </w:t>
      </w:r>
    </w:p>
    <w:p w:rsidR="008078C2" w:rsidRDefault="008078C2" w:rsidP="0034701F"/>
    <w:p w:rsidR="00706F52" w:rsidRDefault="00706F52" w:rsidP="00706F52">
      <w:r w:rsidRPr="002C11C8">
        <w:rPr>
          <w:b/>
        </w:rPr>
        <w:t xml:space="preserve">Installation </w:t>
      </w:r>
      <w:proofErr w:type="spellStart"/>
      <w:r>
        <w:rPr>
          <w:b/>
        </w:rPr>
        <w:t>Git</w:t>
      </w:r>
      <w:proofErr w:type="spellEnd"/>
    </w:p>
    <w:p w:rsidR="00706F52" w:rsidRDefault="00372D16" w:rsidP="00706F52">
      <w:proofErr w:type="spellStart"/>
      <w:r>
        <w:t>Git</w:t>
      </w:r>
      <w:proofErr w:type="spellEnd"/>
      <w:r>
        <w:t xml:space="preserve"> est nécessaire pour gérer</w:t>
      </w:r>
      <w:r w:rsidR="007F6F9D">
        <w:t xml:space="preserve"> non seulement</w:t>
      </w:r>
      <w:r>
        <w:t xml:space="preserve"> les packages qui sont utilisés pour le développement React</w:t>
      </w:r>
      <w:r w:rsidR="007F6F9D">
        <w:t xml:space="preserve"> et aussi versionner le code</w:t>
      </w:r>
      <w:r>
        <w:t>.</w:t>
      </w:r>
    </w:p>
    <w:p w:rsidR="00706F52" w:rsidRDefault="00706F52" w:rsidP="00706F52">
      <w:r>
        <w:t>Pour l’installer</w:t>
      </w:r>
      <w:r w:rsidR="00AA481D">
        <w:t xml:space="preserve">, rendez sur le </w:t>
      </w:r>
      <w:hyperlink r:id="rId18" w:history="1">
        <w:r w:rsidR="00AA481D" w:rsidRPr="00D13B15">
          <w:rPr>
            <w:rStyle w:val="Hyperlink"/>
          </w:rPr>
          <w:t>https://git-scm.com/</w:t>
        </w:r>
      </w:hyperlink>
      <w:r w:rsidR="00AA481D">
        <w:t xml:space="preserve"> et en fonction de votre système d’exploitation</w:t>
      </w:r>
      <w:r w:rsidR="00024393">
        <w:t xml:space="preserve"> </w:t>
      </w:r>
      <w:r w:rsidR="001E0C22">
        <w:t>téléchargez la dernière version</w:t>
      </w:r>
      <w:r w:rsidR="00024393">
        <w:t>. Dans mon cas</w:t>
      </w:r>
      <w:r w:rsidR="00E27D49">
        <w:t xml:space="preserve">, j’utilise </w:t>
      </w:r>
      <w:r w:rsidR="00024393">
        <w:t>mac os</w:t>
      </w:r>
      <w:r w:rsidR="0066144C">
        <w:t xml:space="preserve"> et la commande pour mac os est :</w:t>
      </w:r>
    </w:p>
    <w:p w:rsidR="00706F52" w:rsidRPr="00C0540B" w:rsidRDefault="00706F52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sudo</w:t>
      </w:r>
      <w:proofErr w:type="spellEnd"/>
      <w:r w:rsidR="0066144C">
        <w:rPr>
          <w:color w:val="833C0B" w:themeColor="accent2" w:themeShade="80"/>
        </w:rPr>
        <w:t xml:space="preserve"> apt-get </w:t>
      </w:r>
      <w:proofErr w:type="spellStart"/>
      <w:r w:rsidR="0066144C">
        <w:rPr>
          <w:color w:val="833C0B" w:themeColor="accent2" w:themeShade="80"/>
        </w:rPr>
        <w:t>install</w:t>
      </w:r>
      <w:proofErr w:type="spellEnd"/>
      <w:r w:rsidR="0066144C">
        <w:rPr>
          <w:color w:val="833C0B" w:themeColor="accent2" w:themeShade="80"/>
        </w:rPr>
        <w:t xml:space="preserve"> </w:t>
      </w:r>
      <w:proofErr w:type="spellStart"/>
      <w:r w:rsidR="0066144C">
        <w:rPr>
          <w:color w:val="833C0B" w:themeColor="accent2" w:themeShade="80"/>
        </w:rPr>
        <w:t>git</w:t>
      </w:r>
      <w:proofErr w:type="spellEnd"/>
    </w:p>
    <w:p w:rsidR="00706F52" w:rsidRDefault="0066144C" w:rsidP="00706F52">
      <w:proofErr w:type="gramStart"/>
      <w:r>
        <w:t>ou</w:t>
      </w:r>
      <w:proofErr w:type="gramEnd"/>
      <w:r>
        <w:t xml:space="preserve"> </w:t>
      </w:r>
    </w:p>
    <w:p w:rsidR="0066144C" w:rsidRDefault="0066144C" w:rsidP="00706F52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brew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</w:p>
    <w:p w:rsidR="00706F52" w:rsidRDefault="00521DA6" w:rsidP="00706F52">
      <w:r>
        <w:t>Vérification de la version :</w:t>
      </w:r>
    </w:p>
    <w:p w:rsidR="00521DA6" w:rsidRDefault="00521DA6" w:rsidP="00706F52">
      <w:pPr>
        <w:rPr>
          <w:color w:val="833C0B" w:themeColor="accent2" w:themeShade="80"/>
        </w:rPr>
      </w:pPr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git</w:t>
      </w:r>
      <w:proofErr w:type="spellEnd"/>
      <w:r>
        <w:rPr>
          <w:color w:val="833C0B" w:themeColor="accent2" w:themeShade="80"/>
        </w:rPr>
        <w:t xml:space="preserve"> --version</w:t>
      </w:r>
    </w:p>
    <w:p w:rsidR="00521DA6" w:rsidRDefault="00FA4B91" w:rsidP="00706F52">
      <w:r w:rsidRPr="00185A7B">
        <w:rPr>
          <w:i/>
          <w:u w:val="single"/>
        </w:rPr>
        <w:t>Note</w:t>
      </w:r>
      <w:r>
        <w:t xml:space="preserve"> : </w:t>
      </w:r>
      <w:r>
        <w:t xml:space="preserve">Si la commande n’est pas reconnue, vérifiez le </w:t>
      </w:r>
      <w:proofErr w:type="spellStart"/>
      <w:r>
        <w:t>path</w:t>
      </w:r>
      <w:proofErr w:type="spellEnd"/>
      <w:r>
        <w:t>.</w:t>
      </w:r>
    </w:p>
    <w:p w:rsidR="00393294" w:rsidRDefault="00393294" w:rsidP="0034701F">
      <w:pPr>
        <w:rPr>
          <w:b/>
        </w:rPr>
      </w:pPr>
    </w:p>
    <w:p w:rsidR="00706F52" w:rsidRPr="004E6DE8" w:rsidRDefault="004B00E9" w:rsidP="0034701F">
      <w:pPr>
        <w:rPr>
          <w:b/>
        </w:rPr>
      </w:pPr>
      <w:r w:rsidRPr="004E6DE8">
        <w:rPr>
          <w:b/>
        </w:rPr>
        <w:t>Installation Visual Studio Code</w:t>
      </w:r>
    </w:p>
    <w:p w:rsidR="00904672" w:rsidRDefault="00A40EFE" w:rsidP="0034701F">
      <w:r>
        <w:t>VS C</w:t>
      </w:r>
      <w:r w:rsidR="00641543">
        <w:t>ode</w:t>
      </w:r>
      <w:r w:rsidR="004E6DE8">
        <w:t xml:space="preserve"> est un éditeur de code d</w:t>
      </w:r>
      <w:r w:rsidR="005133D0">
        <w:t>é</w:t>
      </w:r>
      <w:r w:rsidR="004E6DE8">
        <w:t>veloppé par Microsoft.</w:t>
      </w:r>
    </w:p>
    <w:p w:rsidR="004E6DE8" w:rsidRDefault="004E6DE8" w:rsidP="0034701F">
      <w:r>
        <w:t>(</w:t>
      </w:r>
      <w:hyperlink r:id="rId19" w:history="1">
        <w:r w:rsidRPr="00D13B15">
          <w:rPr>
            <w:rStyle w:val="Hyperlink"/>
          </w:rPr>
          <w:t>https://code.visualstudio.com/</w:t>
        </w:r>
      </w:hyperlink>
      <w:r>
        <w:t xml:space="preserve">) </w:t>
      </w:r>
    </w:p>
    <w:p w:rsidR="00904672" w:rsidRDefault="001E316A" w:rsidP="0034701F">
      <w:r>
        <w:t>Pour ce tuto, n</w:t>
      </w:r>
      <w:r w:rsidR="0021053C">
        <w:t xml:space="preserve">ous allons </w:t>
      </w:r>
      <w:r w:rsidR="00606398">
        <w:t>utiliser</w:t>
      </w:r>
      <w:r w:rsidR="0021053C">
        <w:t xml:space="preserve"> </w:t>
      </w:r>
      <w:r w:rsidR="00DA0298">
        <w:t>vs</w:t>
      </w:r>
      <w:r w:rsidR="003763BF">
        <w:t xml:space="preserve"> code </w:t>
      </w:r>
      <w:r w:rsidR="0021053C">
        <w:t xml:space="preserve">pour </w:t>
      </w:r>
      <w:r w:rsidR="002718D7">
        <w:t>développer notre application</w:t>
      </w:r>
      <w:r w:rsidR="0021053C">
        <w:t xml:space="preserve"> React.</w:t>
      </w:r>
    </w:p>
    <w:p w:rsidR="001E316A" w:rsidRDefault="001E316A" w:rsidP="0034701F">
      <w:r>
        <w:t xml:space="preserve">Vous pouvez </w:t>
      </w:r>
      <w:r w:rsidR="009511AC">
        <w:t xml:space="preserve">si vous le souhaitez, </w:t>
      </w:r>
      <w:r>
        <w:t>utiliser un autre éditeur de votre choix</w:t>
      </w:r>
    </w:p>
    <w:p w:rsidR="00904672" w:rsidRDefault="00904672" w:rsidP="0034701F"/>
    <w:p w:rsidR="00D55231" w:rsidRDefault="00D55231" w:rsidP="0034701F"/>
    <w:p w:rsidR="002B41DA" w:rsidRDefault="000B4AF7" w:rsidP="0034701F">
      <w:r>
        <w:rPr>
          <w:b/>
          <w:sz w:val="28"/>
          <w:szCs w:val="28"/>
        </w:rPr>
        <w:lastRenderedPageBreak/>
        <w:t>Projet c</w:t>
      </w:r>
      <w:r w:rsidR="00D91852">
        <w:rPr>
          <w:b/>
          <w:sz w:val="28"/>
          <w:szCs w:val="28"/>
        </w:rPr>
        <w:t>réatio</w:t>
      </w:r>
      <w:r>
        <w:rPr>
          <w:b/>
          <w:sz w:val="28"/>
          <w:szCs w:val="28"/>
        </w:rPr>
        <w:t>n</w:t>
      </w:r>
      <w:r w:rsidR="00D91852" w:rsidRPr="002C11C8">
        <w:rPr>
          <w:b/>
          <w:sz w:val="28"/>
          <w:szCs w:val="28"/>
        </w:rPr>
        <w:t> :</w:t>
      </w:r>
    </w:p>
    <w:p w:rsidR="00301A1D" w:rsidRDefault="00301A1D" w:rsidP="0034701F">
      <w:r>
        <w:t xml:space="preserve">Notre environnement de développement </w:t>
      </w:r>
      <w:r w:rsidR="001A13F9">
        <w:t>étant terminé</w:t>
      </w:r>
      <w:r>
        <w:t xml:space="preserve">, </w:t>
      </w:r>
      <w:r w:rsidR="001A13F9">
        <w:t>nous pouvons</w:t>
      </w:r>
      <w:r>
        <w:t xml:space="preserve"> commencer à créer notre premier projet</w:t>
      </w:r>
      <w:r w:rsidR="00036144">
        <w:t>. L’outil « </w:t>
      </w:r>
      <w:proofErr w:type="spellStart"/>
      <w:r w:rsidR="00036144">
        <w:t>create</w:t>
      </w:r>
      <w:proofErr w:type="spellEnd"/>
      <w:r w:rsidR="00036144">
        <w:t>-app-</w:t>
      </w:r>
      <w:proofErr w:type="spellStart"/>
      <w:r w:rsidR="00036144">
        <w:t>react</w:t>
      </w:r>
      <w:proofErr w:type="spellEnd"/>
      <w:r w:rsidR="00036144">
        <w:t> »</w:t>
      </w:r>
      <w:r>
        <w:t> </w:t>
      </w:r>
      <w:r w:rsidR="00036144">
        <w:t>nous perme</w:t>
      </w:r>
      <w:r w:rsidR="00285367">
        <w:t>tt</w:t>
      </w:r>
      <w:r w:rsidR="00036144">
        <w:t>ra</w:t>
      </w:r>
      <w:r w:rsidR="00285367">
        <w:t xml:space="preserve"> de générer</w:t>
      </w:r>
      <w:r w:rsidR="00036144">
        <w:t xml:space="preserve"> la structure du projet</w:t>
      </w:r>
      <w:r w:rsidR="00285367">
        <w:t xml:space="preserve"> et préparera tous les scripts</w:t>
      </w:r>
      <w:r w:rsidR="001C4790">
        <w:t xml:space="preserve"> pour nous</w:t>
      </w:r>
      <w:r w:rsidR="00285367">
        <w:t xml:space="preserve"> pour </w:t>
      </w:r>
      <w:r w:rsidR="001C4790">
        <w:t xml:space="preserve">la gestion de </w:t>
      </w:r>
      <w:r w:rsidR="00285367">
        <w:t>l’ap</w:t>
      </w:r>
      <w:r w:rsidR="001C4790">
        <w:t>plication</w:t>
      </w:r>
      <w:r w:rsidR="00285367">
        <w:t xml:space="preserve"> :</w:t>
      </w:r>
    </w:p>
    <w:p w:rsidR="002B41DA" w:rsidRDefault="00DC6C78" w:rsidP="0034701F">
      <w:r w:rsidRPr="0031230F">
        <w:rPr>
          <w:color w:val="833C0B" w:themeColor="accent2" w:themeShade="80"/>
        </w:rPr>
        <w:t>$</w:t>
      </w:r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npx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create</w:t>
      </w:r>
      <w:proofErr w:type="spellEnd"/>
      <w:r>
        <w:rPr>
          <w:color w:val="833C0B" w:themeColor="accent2" w:themeShade="80"/>
        </w:rPr>
        <w:t>-</w:t>
      </w:r>
      <w:proofErr w:type="spellStart"/>
      <w:r>
        <w:rPr>
          <w:color w:val="833C0B" w:themeColor="accent2" w:themeShade="80"/>
        </w:rPr>
        <w:t>react</w:t>
      </w:r>
      <w:proofErr w:type="spellEnd"/>
      <w:r>
        <w:rPr>
          <w:color w:val="833C0B" w:themeColor="accent2" w:themeShade="80"/>
        </w:rPr>
        <w:t xml:space="preserve">-app </w:t>
      </w:r>
      <w:proofErr w:type="spellStart"/>
      <w:r w:rsidRPr="00DC6C78">
        <w:rPr>
          <w:color w:val="833C0B" w:themeColor="accent2" w:themeShade="80"/>
        </w:rPr>
        <w:t>react</w:t>
      </w:r>
      <w:proofErr w:type="spellEnd"/>
      <w:r w:rsidRPr="00DC6C78">
        <w:rPr>
          <w:color w:val="833C0B" w:themeColor="accent2" w:themeShade="80"/>
        </w:rPr>
        <w:t>-</w:t>
      </w:r>
      <w:proofErr w:type="spellStart"/>
      <w:r w:rsidRPr="00DC6C78">
        <w:rPr>
          <w:color w:val="833C0B" w:themeColor="accent2" w:themeShade="80"/>
        </w:rPr>
        <w:t>typescript</w:t>
      </w:r>
      <w:proofErr w:type="spellEnd"/>
      <w:r w:rsidRPr="00DC6C78">
        <w:rPr>
          <w:color w:val="833C0B" w:themeColor="accent2" w:themeShade="80"/>
        </w:rPr>
        <w:t>-starter</w:t>
      </w:r>
      <w:r w:rsidR="001E0E68">
        <w:rPr>
          <w:color w:val="833C0B" w:themeColor="accent2" w:themeShade="80"/>
        </w:rPr>
        <w:t xml:space="preserve"> --</w:t>
      </w:r>
      <w:proofErr w:type="spellStart"/>
      <w:r w:rsidR="001E0E68">
        <w:rPr>
          <w:color w:val="833C0B" w:themeColor="accent2" w:themeShade="80"/>
        </w:rPr>
        <w:t>typescript</w:t>
      </w:r>
      <w:proofErr w:type="spellEnd"/>
    </w:p>
    <w:p w:rsidR="00904672" w:rsidRDefault="007A7C6C" w:rsidP="0034701F">
      <w:r>
        <w:t xml:space="preserve">La commande </w:t>
      </w:r>
      <w:proofErr w:type="spellStart"/>
      <w:r w:rsidRPr="000D2579">
        <w:rPr>
          <w:b/>
        </w:rPr>
        <w:t>npx</w:t>
      </w:r>
      <w:proofErr w:type="spellEnd"/>
      <w:r>
        <w:t xml:space="preserve"> fait partie de l’outil </w:t>
      </w:r>
      <w:proofErr w:type="spellStart"/>
      <w:r>
        <w:t>node</w:t>
      </w:r>
      <w:proofErr w:type="spellEnd"/>
      <w:r>
        <w:t>/</w:t>
      </w:r>
      <w:proofErr w:type="spellStart"/>
      <w:r>
        <w:t>npm</w:t>
      </w:r>
      <w:proofErr w:type="spellEnd"/>
      <w:r>
        <w:t>. Il est utilisé pour lancer les packages Node.js</w:t>
      </w:r>
    </w:p>
    <w:p w:rsidR="00E866B6" w:rsidRDefault="00E866B6" w:rsidP="0034701F">
      <w:r w:rsidRPr="00C84A20">
        <w:rPr>
          <w:i/>
          <w:u w:val="single"/>
        </w:rPr>
        <w:t>Note</w:t>
      </w:r>
      <w:r>
        <w:t xml:space="preserve"> : </w:t>
      </w:r>
      <w:r w:rsidR="0084757A">
        <w:t xml:space="preserve">Si </w:t>
      </w:r>
      <w:proofErr w:type="spellStart"/>
      <w:r w:rsidR="0084757A">
        <w:t>npx</w:t>
      </w:r>
      <w:proofErr w:type="spellEnd"/>
      <w:r w:rsidR="00C84A20">
        <w:t xml:space="preserve"> n’est </w:t>
      </w:r>
      <w:r w:rsidR="0084757A">
        <w:t xml:space="preserve">pas </w:t>
      </w:r>
      <w:r w:rsidR="00C84A20">
        <w:t xml:space="preserve">dispo dans l’outil Node.js, installez </w:t>
      </w:r>
      <w:r w:rsidR="002C7972">
        <w:t>le tout simplement avec la commande suivante</w:t>
      </w:r>
      <w:r w:rsidR="00C84A20">
        <w:t> :</w:t>
      </w:r>
    </w:p>
    <w:p w:rsidR="00351AA9" w:rsidRPr="00B97649" w:rsidRDefault="00C84A20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 w:rsidRPr="00C84A20">
        <w:rPr>
          <w:color w:val="833C0B" w:themeColor="accent2" w:themeShade="80"/>
        </w:rPr>
        <w:t>install</w:t>
      </w:r>
      <w:proofErr w:type="spellEnd"/>
      <w:r w:rsidRPr="00C84A20">
        <w:rPr>
          <w:color w:val="833C0B" w:themeColor="accent2" w:themeShade="80"/>
        </w:rPr>
        <w:t xml:space="preserve"> --global </w:t>
      </w:r>
      <w:proofErr w:type="spellStart"/>
      <w:r w:rsidRPr="00C84A20">
        <w:rPr>
          <w:color w:val="833C0B" w:themeColor="accent2" w:themeShade="80"/>
        </w:rPr>
        <w:t>npx</w:t>
      </w:r>
      <w:proofErr w:type="spellEnd"/>
    </w:p>
    <w:p w:rsidR="001E0E68" w:rsidRDefault="00F91409" w:rsidP="0034701F">
      <w:r>
        <w:t>Le premier argument</w:t>
      </w:r>
      <w:r w:rsidR="008D361E">
        <w:t xml:space="preserve"> de la commande</w:t>
      </w:r>
      <w:r>
        <w:t xml:space="preserve"> </w:t>
      </w:r>
      <w:proofErr w:type="spellStart"/>
      <w:r>
        <w:t>npx</w:t>
      </w:r>
      <w:proofErr w:type="spellEnd"/>
      <w:r>
        <w:t xml:space="preserve"> est le nom du package à lancer, ici c’est le package </w:t>
      </w:r>
      <w:r w:rsidR="00621BB6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621BB6">
        <w:t> »</w:t>
      </w:r>
      <w:r>
        <w:t>, le deuxième argument est le nom du projet</w:t>
      </w:r>
      <w:r w:rsidR="008A6288">
        <w:t xml:space="preserve"> qui est</w:t>
      </w:r>
      <w:r>
        <w:t xml:space="preserve">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et le dernier argument est un flag qui indique l’utilisation du </w:t>
      </w:r>
      <w:proofErr w:type="spellStart"/>
      <w:r>
        <w:t>Typescript</w:t>
      </w:r>
      <w:proofErr w:type="spellEnd"/>
      <w:r>
        <w:t xml:space="preserve"> par défaut.</w:t>
      </w:r>
      <w:r w:rsidR="002A0469">
        <w:t xml:space="preserve"> Si le flag est omis alors javascript sera utilisé par défaut.</w:t>
      </w:r>
    </w:p>
    <w:p w:rsidR="001E0E68" w:rsidRDefault="006218E7" w:rsidP="0034701F">
      <w:r>
        <w:t xml:space="preserve">La génération du projet </w:t>
      </w:r>
      <w:r w:rsidR="005572D6">
        <w:t>prend</w:t>
      </w:r>
      <w:r w:rsidR="00627525">
        <w:t>ra</w:t>
      </w:r>
      <w:r>
        <w:t xml:space="preserve"> quelques minutes</w:t>
      </w:r>
      <w:r w:rsidR="007B5725">
        <w:t xml:space="preserve">. </w:t>
      </w:r>
      <w:r w:rsidR="005C3CFA">
        <w:t xml:space="preserve">Je vous invite donc à prendre </w:t>
      </w:r>
      <w:r w:rsidR="007B5725">
        <w:t>une pause-café en attendant</w:t>
      </w:r>
      <w:r w:rsidR="00E401BB">
        <w:t> </w:t>
      </w:r>
      <w:r w:rsidR="00E401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:rsidR="00AF5B5A" w:rsidRDefault="00AF5B5A" w:rsidP="0034701F"/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51115D" w:rsidRDefault="0051115D" w:rsidP="000B4AF7">
      <w:pPr>
        <w:rPr>
          <w:b/>
          <w:sz w:val="28"/>
          <w:szCs w:val="28"/>
        </w:rPr>
      </w:pPr>
    </w:p>
    <w:p w:rsidR="000B4AF7" w:rsidRDefault="000B4AF7" w:rsidP="000B4A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Structure du projet</w:t>
      </w:r>
      <w:r w:rsidRPr="002C11C8">
        <w:rPr>
          <w:b/>
          <w:sz w:val="28"/>
          <w:szCs w:val="28"/>
        </w:rPr>
        <w:t> :</w:t>
      </w:r>
    </w:p>
    <w:p w:rsidR="00903F12" w:rsidRDefault="00903F12" w:rsidP="000B4AF7">
      <w:r>
        <w:t>Ouvrez le dossier « </w:t>
      </w:r>
      <w:proofErr w:type="spellStart"/>
      <w:r>
        <w:t>react</w:t>
      </w:r>
      <w:proofErr w:type="spellEnd"/>
      <w:r>
        <w:t>-</w:t>
      </w:r>
      <w:proofErr w:type="spellStart"/>
      <w:r>
        <w:t>typescript</w:t>
      </w:r>
      <w:proofErr w:type="spellEnd"/>
      <w:r>
        <w:t xml:space="preserve">-starter » crée par l’outil </w:t>
      </w:r>
      <w:r w:rsidR="00A425C3">
        <w:t>« 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</w:t>
      </w:r>
      <w:r w:rsidR="00A425C3">
        <w:t> »</w:t>
      </w:r>
      <w:r>
        <w:t xml:space="preserve"> dans l’</w:t>
      </w:r>
      <w:r w:rsidR="00736F5B">
        <w:t>éditeur</w:t>
      </w:r>
      <w:r>
        <w:t xml:space="preserve"> vs code.</w:t>
      </w:r>
    </w:p>
    <w:p w:rsidR="007A4DF7" w:rsidRDefault="007A4DF7" w:rsidP="000B4AF7">
      <w:r>
        <w:t xml:space="preserve">Voilà à quoi ressemble le projet : </w:t>
      </w:r>
    </w:p>
    <w:p w:rsidR="00903F12" w:rsidRDefault="00903F12" w:rsidP="002849CF">
      <w:r>
        <w:rPr>
          <w:noProof/>
        </w:rPr>
        <w:drawing>
          <wp:inline distT="0" distB="0" distL="0" distR="0" wp14:anchorId="3241FDCD" wp14:editId="1E08C4D7">
            <wp:extent cx="2790825" cy="44176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490" cy="44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1C" w:rsidRDefault="00D1351C" w:rsidP="00284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849CF" w:rsidRPr="002C51E1" w:rsidTr="002C51E1"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Name</w:t>
            </w:r>
          </w:p>
        </w:tc>
        <w:tc>
          <w:tcPr>
            <w:tcW w:w="4698" w:type="dxa"/>
            <w:shd w:val="clear" w:color="auto" w:fill="FFE599" w:themeFill="accent4" w:themeFillTint="66"/>
          </w:tcPr>
          <w:p w:rsidR="002849CF" w:rsidRPr="002C51E1" w:rsidRDefault="002849CF" w:rsidP="0034701F">
            <w:pPr>
              <w:rPr>
                <w:b/>
              </w:rPr>
            </w:pPr>
            <w:r w:rsidRPr="002C51E1">
              <w:rPr>
                <w:b/>
              </w:rPr>
              <w:t>Description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p</w:t>
            </w:r>
            <w:r w:rsidR="002849CF">
              <w:t>ublic/index.html</w:t>
            </w:r>
          </w:p>
        </w:tc>
        <w:tc>
          <w:tcPr>
            <w:tcW w:w="4698" w:type="dxa"/>
          </w:tcPr>
          <w:p w:rsidR="002849CF" w:rsidRDefault="00E13E79" w:rsidP="0034701F">
            <w:r>
              <w:t xml:space="preserve">C’est le fichier qui est chargé dans le navigateur lorsque </w:t>
            </w:r>
            <w:r w:rsidR="00A7761A">
              <w:t>lancer l’application</w:t>
            </w:r>
            <w:r w:rsidR="00C96E6C">
              <w:t>. L’élément « </w:t>
            </w:r>
            <w:r w:rsidR="00C96E6C" w:rsidRPr="00C96E6C">
              <w:t>&lt;div id="root"&gt;&lt;/div&gt;</w:t>
            </w:r>
            <w:r w:rsidR="00C96E6C">
              <w:t> »</w:t>
            </w:r>
            <w:r>
              <w:t xml:space="preserve"> </w:t>
            </w:r>
            <w:r w:rsidR="00867FE4">
              <w:t>dans lequel le code React est exécuté.</w:t>
            </w:r>
            <w:r w:rsidR="005106E1">
              <w:t xml:space="preserve"> </w:t>
            </w:r>
            <w:proofErr w:type="spellStart"/>
            <w:r w:rsidR="005106E1">
              <w:t>L’id</w:t>
            </w:r>
            <w:proofErr w:type="spellEnd"/>
            <w:r w:rsidR="005106E1">
              <w:t xml:space="preserve"> « root » est utilisé par le fichier </w:t>
            </w:r>
            <w:proofErr w:type="spellStart"/>
            <w:r w:rsidR="005106E1">
              <w:t>src.index.tsx</w:t>
            </w:r>
            <w:proofErr w:type="spellEnd"/>
            <w:r w:rsidR="005106E1">
              <w:t xml:space="preserve"> pour le rendu html</w:t>
            </w:r>
            <w:r w:rsidR="003F7B35">
              <w:t xml:space="preserve"> et javascript</w:t>
            </w:r>
            <w:r w:rsidR="004A5417">
              <w:t>.</w:t>
            </w:r>
          </w:p>
          <w:p w:rsidR="004A5417" w:rsidRDefault="004A5417" w:rsidP="0034701F">
            <w:r>
              <w:t>Plus d’info</w:t>
            </w:r>
            <w:r w:rsidR="00A63762">
              <w:t xml:space="preserve"> : </w:t>
            </w:r>
            <w:hyperlink r:id="rId21" w:anchor="options" w:history="1">
              <w:r w:rsidR="00A63762" w:rsidRPr="00D13B15">
                <w:rPr>
                  <w:rStyle w:val="Hyperlink"/>
                </w:rPr>
                <w:t>https://github.com/jantimon/html-webpack-plugin#options</w:t>
              </w:r>
            </w:hyperlink>
            <w:r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C51E1" w:rsidP="0034701F">
            <w:r>
              <w:t>s</w:t>
            </w:r>
            <w:r w:rsidR="002849CF">
              <w:t>rc/</w:t>
            </w:r>
            <w:proofErr w:type="spellStart"/>
            <w:r w:rsidR="002849CF">
              <w:t>index.tsx</w:t>
            </w:r>
            <w:proofErr w:type="spellEnd"/>
          </w:p>
        </w:tc>
        <w:tc>
          <w:tcPr>
            <w:tcW w:w="4698" w:type="dxa"/>
          </w:tcPr>
          <w:p w:rsidR="002849CF" w:rsidRDefault="00186A7C" w:rsidP="0034701F">
            <w:r>
              <w:t xml:space="preserve">Le fichier </w:t>
            </w:r>
            <w:proofErr w:type="spellStart"/>
            <w:r>
              <w:t>typescript</w:t>
            </w:r>
            <w:proofErr w:type="spellEnd"/>
            <w:r>
              <w:t xml:space="preserve"> qui est responsable de démarrer l’application React</w:t>
            </w:r>
            <w:r w:rsidR="009B1389">
              <w:t>. Il utilise le dom id « root » qui se trouve dans le fichier public/index.html</w:t>
            </w:r>
          </w:p>
        </w:tc>
      </w:tr>
      <w:tr w:rsidR="0026750E" w:rsidTr="00186A7C">
        <w:tc>
          <w:tcPr>
            <w:tcW w:w="4698" w:type="dxa"/>
          </w:tcPr>
          <w:p w:rsidR="0026750E" w:rsidRDefault="0026750E" w:rsidP="00186A7C">
            <w:r>
              <w:lastRenderedPageBreak/>
              <w:t>src/</w:t>
            </w:r>
            <w:proofErr w:type="spellStart"/>
            <w:r>
              <w:t>App.tsx</w:t>
            </w:r>
            <w:proofErr w:type="spellEnd"/>
          </w:p>
        </w:tc>
        <w:tc>
          <w:tcPr>
            <w:tcW w:w="4698" w:type="dxa"/>
          </w:tcPr>
          <w:p w:rsidR="0026750E" w:rsidRDefault="00C74BEE" w:rsidP="00186A7C">
            <w:r>
              <w:t xml:space="preserve">C’est le composant root qui contient le code html et </w:t>
            </w:r>
            <w:proofErr w:type="spellStart"/>
            <w:r>
              <w:t>typescript</w:t>
            </w:r>
            <w:proofErr w:type="spellEnd"/>
            <w:r w:rsidR="00F825D3">
              <w:t xml:space="preserve"> afficher. Il peut </w:t>
            </w:r>
            <w:r>
              <w:t>contenir d’autre</w:t>
            </w:r>
            <w:r w:rsidR="00F825D3">
              <w:t>s</w:t>
            </w:r>
            <w:r>
              <w:t xml:space="preserve"> composant React.</w:t>
            </w:r>
            <w:r w:rsidR="00004847">
              <w:t xml:space="preserve"> </w:t>
            </w:r>
          </w:p>
        </w:tc>
      </w:tr>
      <w:tr w:rsidR="002849CF" w:rsidTr="002849CF">
        <w:tc>
          <w:tcPr>
            <w:tcW w:w="4698" w:type="dxa"/>
          </w:tcPr>
          <w:p w:rsidR="002849CF" w:rsidRDefault="0026750E" w:rsidP="0034701F">
            <w:proofErr w:type="spellStart"/>
            <w:proofErr w:type="gramStart"/>
            <w:r>
              <w:t>package</w:t>
            </w:r>
            <w:r w:rsidR="002849CF">
              <w:t>.</w:t>
            </w:r>
            <w:r>
              <w:t>json</w:t>
            </w:r>
            <w:proofErr w:type="spellEnd"/>
            <w:proofErr w:type="gramEnd"/>
          </w:p>
        </w:tc>
        <w:tc>
          <w:tcPr>
            <w:tcW w:w="4698" w:type="dxa"/>
          </w:tcPr>
          <w:p w:rsidR="002849CF" w:rsidRDefault="0054024E" w:rsidP="0034701F">
            <w:r>
              <w:t xml:space="preserve">Le fichier de config pour la gestion des packages et dans celui-ci vous trouverez les scripts par défaut pour lancer l’application en local, publication, etc… </w:t>
            </w:r>
          </w:p>
        </w:tc>
      </w:tr>
    </w:tbl>
    <w:p w:rsidR="002849CF" w:rsidRDefault="002849CF" w:rsidP="0034701F"/>
    <w:p w:rsidR="00985CA7" w:rsidRPr="00AF5B5A" w:rsidRDefault="00985CA7" w:rsidP="00985CA7">
      <w:pPr>
        <w:rPr>
          <w:b/>
          <w:sz w:val="28"/>
          <w:szCs w:val="28"/>
        </w:rPr>
      </w:pPr>
      <w:r w:rsidRPr="00AF5B5A">
        <w:rPr>
          <w:b/>
          <w:sz w:val="28"/>
          <w:szCs w:val="28"/>
        </w:rPr>
        <w:t>Lancer l’application :</w:t>
      </w:r>
    </w:p>
    <w:p w:rsidR="00353F37" w:rsidRDefault="00985CA7" w:rsidP="00985CA7">
      <w:r>
        <w:t>Pour tester l’application</w:t>
      </w:r>
    </w:p>
    <w:p w:rsidR="00353F37" w:rsidRDefault="00353F37" w:rsidP="00985CA7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r>
        <w:rPr>
          <w:color w:val="833C0B" w:themeColor="accent2" w:themeShade="80"/>
        </w:rPr>
        <w:t xml:space="preserve">cd </w:t>
      </w:r>
      <w:proofErr w:type="spellStart"/>
      <w:r w:rsidRPr="00353F37">
        <w:rPr>
          <w:color w:val="833C0B" w:themeColor="accent2" w:themeShade="80"/>
        </w:rPr>
        <w:t>react</w:t>
      </w:r>
      <w:proofErr w:type="spellEnd"/>
      <w:r w:rsidRPr="00353F37">
        <w:rPr>
          <w:color w:val="833C0B" w:themeColor="accent2" w:themeShade="80"/>
        </w:rPr>
        <w:t>-</w:t>
      </w:r>
      <w:proofErr w:type="spellStart"/>
      <w:r w:rsidRPr="00353F37">
        <w:rPr>
          <w:color w:val="833C0B" w:themeColor="accent2" w:themeShade="80"/>
        </w:rPr>
        <w:t>typescript</w:t>
      </w:r>
      <w:proofErr w:type="spellEnd"/>
      <w:r w:rsidRPr="00353F37">
        <w:rPr>
          <w:color w:val="833C0B" w:themeColor="accent2" w:themeShade="80"/>
        </w:rPr>
        <w:t>-starter</w:t>
      </w:r>
    </w:p>
    <w:p w:rsidR="00985CA7" w:rsidRPr="008841A1" w:rsidRDefault="00985CA7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72E09" w:rsidRDefault="0083156C" w:rsidP="00372E09">
      <w:r>
        <w:t>Cette commande lance l’application et si tout se passe bien vous verrez la page ci-dessous affichée :</w:t>
      </w:r>
    </w:p>
    <w:p w:rsidR="00372E09" w:rsidRDefault="00372E09" w:rsidP="00372E09">
      <w:pPr>
        <w:rPr>
          <w:noProof/>
        </w:rPr>
      </w:pPr>
      <w:r>
        <w:rPr>
          <w:noProof/>
        </w:rPr>
        <w:drawing>
          <wp:inline distT="0" distB="0" distL="0" distR="0" wp14:anchorId="30268C4E" wp14:editId="51E15B03">
            <wp:extent cx="5972810" cy="354012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7324"/>
                    <a:stretch/>
                  </pic:blipFill>
                  <pic:spPr bwMode="auto">
                    <a:xfrm>
                      <a:off x="0" y="0"/>
                      <a:ext cx="597281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41A1" w:rsidRDefault="008841A1" w:rsidP="008841A1">
      <w:r>
        <w:t xml:space="preserve">La page est ouverte sur </w:t>
      </w:r>
      <w:hyperlink r:id="rId23" w:history="1">
        <w:r w:rsidRPr="00D13B15">
          <w:rPr>
            <w:rStyle w:val="Hyperlink"/>
          </w:rPr>
          <w:t>http://localhost:3000</w:t>
        </w:r>
      </w:hyperlink>
      <w:r>
        <w:t xml:space="preserve">, le port par défaut est 3000. Vous pouvez changer le port en créant un </w:t>
      </w:r>
      <w:r w:rsidR="00C97C14">
        <w:t xml:space="preserve">fichier, pour cela il suffit de créer un </w:t>
      </w:r>
      <w:proofErr w:type="gramStart"/>
      <w:r w:rsidR="00C97C14">
        <w:t xml:space="preserve">fichier </w:t>
      </w:r>
      <w:r w:rsidR="00C85946">
        <w:t xml:space="preserve"> qui</w:t>
      </w:r>
      <w:proofErr w:type="gramEnd"/>
      <w:r w:rsidR="00C85946">
        <w:t xml:space="preserve"> commence toujours par</w:t>
      </w:r>
      <w:r w:rsidR="00C97C14">
        <w:t xml:space="preserve"> «.</w:t>
      </w:r>
      <w:proofErr w:type="spellStart"/>
      <w:r w:rsidR="00C97C14">
        <w:t>env</w:t>
      </w:r>
      <w:proofErr w:type="spellEnd"/>
      <w:r w:rsidR="00C97C14">
        <w:t> »</w:t>
      </w:r>
      <w:r>
        <w:t xml:space="preserve"> dans la racine du projet, c’est-à-dire au même niveau que « </w:t>
      </w:r>
      <w:proofErr w:type="spellStart"/>
      <w:r>
        <w:t>package.json</w:t>
      </w:r>
      <w:proofErr w:type="spellEnd"/>
      <w:r>
        <w:t> »</w:t>
      </w:r>
    </w:p>
    <w:p w:rsidR="008841A1" w:rsidRDefault="008841A1" w:rsidP="008841A1">
      <w:r>
        <w:t>Dans ce fichier écrivez la ligne : « PORT=400 ». Pour voir le changement il suffit de relancer l’appli.</w:t>
      </w:r>
    </w:p>
    <w:p w:rsidR="00BA6F1B" w:rsidRDefault="00BA6F1B" w:rsidP="0034701F"/>
    <w:p w:rsidR="00C85946" w:rsidRDefault="00C85946" w:rsidP="0034701F">
      <w:pPr>
        <w:rPr>
          <w:b/>
          <w:sz w:val="28"/>
          <w:szCs w:val="28"/>
        </w:rPr>
      </w:pPr>
    </w:p>
    <w:p w:rsidR="00D421D0" w:rsidRPr="000B6612" w:rsidRDefault="000B6612" w:rsidP="0034701F">
      <w:pPr>
        <w:rPr>
          <w:b/>
          <w:sz w:val="28"/>
          <w:szCs w:val="28"/>
        </w:rPr>
      </w:pPr>
      <w:r w:rsidRPr="000B6612">
        <w:rPr>
          <w:b/>
          <w:sz w:val="28"/>
          <w:szCs w:val="28"/>
        </w:rPr>
        <w:lastRenderedPageBreak/>
        <w:t>Notre première app CRUD</w:t>
      </w:r>
      <w:r w:rsidR="00656130">
        <w:rPr>
          <w:b/>
          <w:sz w:val="28"/>
          <w:szCs w:val="28"/>
        </w:rPr>
        <w:t xml:space="preserve"> (</w:t>
      </w:r>
      <w:proofErr w:type="spellStart"/>
      <w:r w:rsidR="00656130">
        <w:rPr>
          <w:b/>
          <w:sz w:val="28"/>
          <w:szCs w:val="28"/>
        </w:rPr>
        <w:t>Create</w:t>
      </w:r>
      <w:proofErr w:type="spellEnd"/>
      <w:r w:rsidR="00656130">
        <w:rPr>
          <w:b/>
          <w:sz w:val="28"/>
          <w:szCs w:val="28"/>
        </w:rPr>
        <w:t xml:space="preserve"> Read Update </w:t>
      </w:r>
      <w:proofErr w:type="spellStart"/>
      <w:r w:rsidR="00656130">
        <w:rPr>
          <w:b/>
          <w:sz w:val="28"/>
          <w:szCs w:val="28"/>
        </w:rPr>
        <w:t>Delete</w:t>
      </w:r>
      <w:proofErr w:type="spellEnd"/>
      <w:r w:rsidR="00656130">
        <w:rPr>
          <w:b/>
          <w:sz w:val="28"/>
          <w:szCs w:val="28"/>
        </w:rPr>
        <w:t>)</w:t>
      </w:r>
      <w:r w:rsidRPr="000B6612">
        <w:rPr>
          <w:b/>
          <w:sz w:val="28"/>
          <w:szCs w:val="28"/>
        </w:rPr>
        <w:t xml:space="preserve"> :</w:t>
      </w:r>
    </w:p>
    <w:p w:rsidR="000B6612" w:rsidRDefault="002030B7" w:rsidP="0034701F">
      <w:r>
        <w:t>Nous allons créer une application pour gérer le contact. Un formulaire d’ajout et un</w:t>
      </w:r>
      <w:r w:rsidR="006D317B">
        <w:t xml:space="preserve"> tableau qui affichera la liste des contact</w:t>
      </w:r>
      <w:r w:rsidR="00355426">
        <w:t>s</w:t>
      </w:r>
      <w:r w:rsidR="006D317B">
        <w:t>.</w:t>
      </w:r>
    </w:p>
    <w:p w:rsidR="00355426" w:rsidRPr="00B01250" w:rsidRDefault="00B01250" w:rsidP="0034701F">
      <w:pPr>
        <w:rPr>
          <w:b/>
        </w:rPr>
      </w:pPr>
      <w:r w:rsidRPr="00B01250">
        <w:rPr>
          <w:b/>
        </w:rPr>
        <w:t>Framework CSS Bootstrap :</w:t>
      </w:r>
    </w:p>
    <w:p w:rsidR="00B01250" w:rsidRDefault="002E4318" w:rsidP="0034701F">
      <w:r>
        <w:t xml:space="preserve">Pour la présentation de notre application nous allons utiliser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(</w:t>
      </w:r>
      <w:hyperlink r:id="rId24" w:history="1">
        <w:r w:rsidRPr="00D13B15">
          <w:rPr>
            <w:rStyle w:val="Hyperlink"/>
          </w:rPr>
          <w:t>https://getbootstrap.com/</w:t>
        </w:r>
      </w:hyperlink>
      <w:r>
        <w:t xml:space="preserve">). </w:t>
      </w:r>
    </w:p>
    <w:p w:rsidR="002E4318" w:rsidRDefault="002E4318" w:rsidP="0034701F">
      <w:pPr>
        <w:rPr>
          <w:color w:val="833C0B" w:themeColor="accent2" w:themeShade="80"/>
        </w:rPr>
      </w:pPr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bootstrap</w:t>
      </w:r>
      <w:proofErr w:type="spellEnd"/>
    </w:p>
    <w:p w:rsidR="002E4318" w:rsidRDefault="0003777F" w:rsidP="0034701F">
      <w:r>
        <w:t>Cette commande installe le package</w:t>
      </w:r>
      <w:r w:rsidR="00E76486">
        <w:t xml:space="preserve"> </w:t>
      </w:r>
      <w:proofErr w:type="spellStart"/>
      <w:r w:rsidR="00E76486">
        <w:t>bootstrap</w:t>
      </w:r>
      <w:proofErr w:type="spellEnd"/>
      <w:r>
        <w:t xml:space="preserve"> dans le dossier </w:t>
      </w:r>
      <w:r w:rsidR="00E74D90">
        <w:t>« </w:t>
      </w:r>
      <w:proofErr w:type="spellStart"/>
      <w:r>
        <w:t>node_modules</w:t>
      </w:r>
      <w:proofErr w:type="spellEnd"/>
      <w:r w:rsidR="00E74D90">
        <w:t> »</w:t>
      </w:r>
      <w:r>
        <w:t xml:space="preserve"> de notre projet </w:t>
      </w:r>
      <w:r w:rsidR="006F357D">
        <w:t>puis ajoute une ligne dans le « </w:t>
      </w:r>
      <w:proofErr w:type="spellStart"/>
      <w:proofErr w:type="gramStart"/>
      <w:r w:rsidR="006F357D">
        <w:t>package.json</w:t>
      </w:r>
      <w:proofErr w:type="spellEnd"/>
      <w:proofErr w:type="gramEnd"/>
      <w:r w:rsidR="006F357D">
        <w:t> » dans la section « </w:t>
      </w:r>
      <w:proofErr w:type="spellStart"/>
      <w:r w:rsidR="006F357D" w:rsidRPr="006F357D">
        <w:t>dependencies</w:t>
      </w:r>
      <w:proofErr w:type="spellEnd"/>
      <w:r w:rsidR="006F357D">
        <w:t> »</w:t>
      </w:r>
    </w:p>
    <w:p w:rsidR="0083156C" w:rsidRDefault="00F66E23" w:rsidP="0034701F">
      <w:r>
        <w:t xml:space="preserve">Pour l’interface, je me suis basé sur l’exemple </w:t>
      </w:r>
      <w:proofErr w:type="spellStart"/>
      <w:r>
        <w:t>bootstrap</w:t>
      </w:r>
      <w:proofErr w:type="spellEnd"/>
      <w:r>
        <w:t xml:space="preserve"> qui se trouve sur le lien ci-après </w:t>
      </w:r>
      <w:hyperlink r:id="rId25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6C625D" w:rsidRDefault="006C625D" w:rsidP="0034701F"/>
    <w:p w:rsidR="006C625D" w:rsidRDefault="006C625D" w:rsidP="0034701F">
      <w:pPr>
        <w:rPr>
          <w:b/>
        </w:rPr>
      </w:pPr>
      <w:r w:rsidRPr="006C625D">
        <w:rPr>
          <w:b/>
        </w:rPr>
        <w:t xml:space="preserve">Font </w:t>
      </w:r>
      <w:proofErr w:type="spellStart"/>
      <w:r w:rsidRPr="006C625D">
        <w:rPr>
          <w:b/>
        </w:rPr>
        <w:t>Awesome</w:t>
      </w:r>
      <w:proofErr w:type="spellEnd"/>
      <w:r w:rsidRPr="006C625D">
        <w:rPr>
          <w:b/>
        </w:rPr>
        <w:t xml:space="preserve"> </w:t>
      </w:r>
      <w:proofErr w:type="spellStart"/>
      <w:r w:rsidRPr="006C625D">
        <w:rPr>
          <w:b/>
        </w:rPr>
        <w:t>Icons</w:t>
      </w:r>
      <w:proofErr w:type="spellEnd"/>
      <w:r w:rsidRPr="00B01250">
        <w:rPr>
          <w:b/>
        </w:rPr>
        <w:t> :</w:t>
      </w:r>
    </w:p>
    <w:p w:rsidR="00E74D90" w:rsidRPr="00E74D90" w:rsidRDefault="00E74D90" w:rsidP="0034701F">
      <w:r>
        <w:t xml:space="preserve">Font </w:t>
      </w:r>
      <w:proofErr w:type="spellStart"/>
      <w:r>
        <w:t>Awesome</w:t>
      </w:r>
      <w:proofErr w:type="spellEnd"/>
      <w:r>
        <w:t xml:space="preserve"> est un outil d’icônes. </w:t>
      </w:r>
    </w:p>
    <w:p w:rsidR="006C625D" w:rsidRDefault="006C625D" w:rsidP="0034701F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install</w:t>
      </w:r>
      <w:proofErr w:type="spellEnd"/>
      <w:r>
        <w:rPr>
          <w:color w:val="833C0B" w:themeColor="accent2" w:themeShade="80"/>
        </w:rPr>
        <w:t xml:space="preserve"> </w:t>
      </w:r>
      <w:r w:rsidRPr="006C625D">
        <w:rPr>
          <w:color w:val="833C0B" w:themeColor="accent2" w:themeShade="80"/>
        </w:rPr>
        <w:t>font-</w:t>
      </w:r>
      <w:proofErr w:type="spellStart"/>
      <w:r w:rsidRPr="006C625D">
        <w:rPr>
          <w:color w:val="833C0B" w:themeColor="accent2" w:themeShade="80"/>
        </w:rPr>
        <w:t>awesome</w:t>
      </w:r>
      <w:proofErr w:type="spellEnd"/>
    </w:p>
    <w:p w:rsidR="006C625D" w:rsidRDefault="00733E4D" w:rsidP="0034701F">
      <w:r>
        <w:t>(</w:t>
      </w:r>
      <w:hyperlink r:id="rId26" w:history="1">
        <w:r w:rsidRPr="00D13B15">
          <w:rPr>
            <w:rStyle w:val="Hyperlink"/>
          </w:rPr>
          <w:t>https://fontawesome.com/icons?d=gallery&amp;m=free</w:t>
        </w:r>
      </w:hyperlink>
      <w:r>
        <w:t xml:space="preserve">) </w:t>
      </w:r>
    </w:p>
    <w:p w:rsidR="00E74D90" w:rsidRDefault="00E74D90" w:rsidP="0034701F"/>
    <w:p w:rsidR="00985CA7" w:rsidRPr="003569AD" w:rsidRDefault="0070469F" w:rsidP="0034701F">
      <w:pPr>
        <w:rPr>
          <w:b/>
        </w:rPr>
      </w:pPr>
      <w:r w:rsidRPr="003569AD">
        <w:rPr>
          <w:b/>
        </w:rPr>
        <w:t xml:space="preserve">Préparation </w:t>
      </w:r>
      <w:r w:rsidR="00A226A5">
        <w:rPr>
          <w:b/>
        </w:rPr>
        <w:t>des styles CSS</w:t>
      </w:r>
      <w:r w:rsidR="00664D5A" w:rsidRPr="003569AD">
        <w:rPr>
          <w:b/>
        </w:rPr>
        <w:t> :</w:t>
      </w:r>
    </w:p>
    <w:p w:rsidR="002F54D7" w:rsidRDefault="00F9656F" w:rsidP="0034701F">
      <w:r>
        <w:t>Créer un dossier « styles »</w:t>
      </w:r>
      <w:r w:rsidR="00B35941">
        <w:t xml:space="preserve"> d</w:t>
      </w:r>
      <w:r w:rsidR="00F21C95">
        <w:t>ans le dossier « </w:t>
      </w:r>
      <w:r w:rsidR="00645B6F">
        <w:t>src</w:t>
      </w:r>
      <w:r w:rsidR="00F21C95">
        <w:t> »</w:t>
      </w:r>
      <w:r w:rsidR="00B35941">
        <w:t xml:space="preserve"> puis</w:t>
      </w:r>
      <w:r w:rsidR="00F21C95">
        <w:t xml:space="preserve"> </w:t>
      </w:r>
      <w:r w:rsidR="00B15BBE">
        <w:t>ajoutez un fichier « </w:t>
      </w:r>
      <w:r w:rsidR="00B15BBE" w:rsidRPr="00B15BBE">
        <w:t>dashboard.css</w:t>
      </w:r>
      <w:r w:rsidR="00B15BBE">
        <w:t xml:space="preserve"> » </w:t>
      </w:r>
      <w:r w:rsidR="00B35941">
        <w:t>ensuite</w:t>
      </w:r>
      <w:r w:rsidR="00B15BBE">
        <w:t xml:space="preserve"> copie</w:t>
      </w:r>
      <w:r w:rsidR="00B35941">
        <w:t>z</w:t>
      </w:r>
      <w:r w:rsidR="00B15BBE">
        <w:t xml:space="preserve"> le code ci-dessous </w:t>
      </w:r>
      <w:r w:rsidR="00B35941">
        <w:t xml:space="preserve">dans le fichier </w:t>
      </w:r>
      <w:r w:rsidR="00B15BBE">
        <w:t>: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.875rem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vertical-align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text-bottom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Sidebar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Behind the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Height of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overflow-y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Scrollable contents if viewport is shorter than content.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@supports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-sticky) or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-</w:t>
      </w:r>
      <w:proofErr w:type="spellStart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webkit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-sticky;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sticky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#333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.nav-link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#999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#007bff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nav-link:hover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.nav-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link.active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.feather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inherit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.sidebar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-heading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Content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@media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768px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[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48px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Space for fixed navbar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Navbar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-brand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padding-top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.navbar</w:t>
      </w:r>
      <w:proofErr w:type="gram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.75rem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border-width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.1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proofErr w:type="gramEnd"/>
      <w:r w:rsidRPr="00B15BB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-control-dark:focus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transparent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15BB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15B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proofErr w:type="spellEnd"/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15BB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.25</w:t>
      </w: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15BBE" w:rsidRPr="00B15BBE" w:rsidRDefault="00B15BBE" w:rsidP="00B15B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5BB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15BBE" w:rsidRDefault="00B15BBE" w:rsidP="0034701F"/>
    <w:p w:rsidR="003E32C6" w:rsidRDefault="003F5B03" w:rsidP="0034701F">
      <w:r>
        <w:t xml:space="preserve">Vous pouvez </w:t>
      </w:r>
      <w:r w:rsidR="00645B6F">
        <w:t xml:space="preserve">récupérer </w:t>
      </w:r>
      <w:r>
        <w:t>c</w:t>
      </w:r>
      <w:r w:rsidR="00D6674E">
        <w:t>e</w:t>
      </w:r>
      <w:r w:rsidR="00645B6F">
        <w:t xml:space="preserve"> </w:t>
      </w:r>
      <w:proofErr w:type="spellStart"/>
      <w:r w:rsidR="00645B6F">
        <w:t>css</w:t>
      </w:r>
      <w:proofErr w:type="spellEnd"/>
      <w:r w:rsidR="00645B6F">
        <w:t xml:space="preserve"> </w:t>
      </w:r>
      <w:r>
        <w:t xml:space="preserve">sur ce </w:t>
      </w:r>
      <w:hyperlink r:id="rId27" w:history="1">
        <w:r w:rsidRPr="00D13B15">
          <w:rPr>
            <w:rStyle w:val="Hyperlink"/>
          </w:rPr>
          <w:t>https://getbootstrap.com/docs/4.4/examples/dashboard/</w:t>
        </w:r>
      </w:hyperlink>
      <w:r>
        <w:t xml:space="preserve"> </w:t>
      </w:r>
    </w:p>
    <w:p w:rsidR="00537A5C" w:rsidRPr="00721AE4" w:rsidRDefault="008C5F75" w:rsidP="0034701F">
      <w:pPr>
        <w:rPr>
          <w:b/>
        </w:rPr>
      </w:pPr>
      <w:r w:rsidRPr="003569AD">
        <w:rPr>
          <w:b/>
        </w:rPr>
        <w:lastRenderedPageBreak/>
        <w:t xml:space="preserve">Préparation </w:t>
      </w:r>
      <w:r w:rsidR="00434AFC">
        <w:rPr>
          <w:b/>
        </w:rPr>
        <w:t>du model contact</w:t>
      </w:r>
      <w:r w:rsidRPr="003569AD">
        <w:rPr>
          <w:b/>
        </w:rPr>
        <w:t> :</w:t>
      </w:r>
    </w:p>
    <w:p w:rsidR="005E60F5" w:rsidRDefault="0003660B" w:rsidP="0034701F">
      <w:r>
        <w:t>Dans le dossier « src »</w:t>
      </w:r>
      <w:r w:rsidR="005E60F5">
        <w:t>, créez un dossier « </w:t>
      </w:r>
      <w:proofErr w:type="spellStart"/>
      <w:r w:rsidR="005E60F5">
        <w:t>models</w:t>
      </w:r>
      <w:proofErr w:type="spellEnd"/>
      <w:r w:rsidR="005E60F5">
        <w:t> »</w:t>
      </w:r>
      <w:r>
        <w:t>,</w:t>
      </w:r>
      <w:r w:rsidR="005E60F5">
        <w:t xml:space="preserve"> puis un fichier</w:t>
      </w:r>
      <w:r w:rsidR="00E25F7A">
        <w:t xml:space="preserve"> « </w:t>
      </w:r>
      <w:proofErr w:type="spellStart"/>
      <w:r w:rsidR="00E25F7A">
        <w:t>contact.ts</w:t>
      </w:r>
      <w:proofErr w:type="spellEnd"/>
      <w:r w:rsidR="00E25F7A">
        <w:t> »</w:t>
      </w:r>
      <w:r w:rsidR="005E60F5">
        <w:t xml:space="preserve">. </w:t>
      </w:r>
    </w:p>
    <w:p w:rsidR="006562F4" w:rsidRDefault="006562F4" w:rsidP="0034701F">
      <w:r>
        <w:t>Insérer le code suivant dans ce fichier :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F56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Identifier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uniq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Name or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fullname</w:t>
      </w:r>
      <w:proofErr w:type="spellEnd"/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Email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FF56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F567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Date </w:t>
      </w:r>
      <w:proofErr w:type="spellStart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</w:t>
      </w:r>
      <w:proofErr w:type="spellEnd"/>
      <w:r w:rsidRPr="00FF567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birth</w:t>
      </w:r>
    </w:p>
    <w:p w:rsidR="00FF5671" w:rsidRPr="00FF5671" w:rsidRDefault="00FF5671" w:rsidP="00FF5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56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6562F4" w:rsidRDefault="006562F4" w:rsidP="0034701F"/>
    <w:p w:rsidR="006562F4" w:rsidRDefault="00D112AC" w:rsidP="0034701F">
      <w:r>
        <w:t xml:space="preserve">Cette interface </w:t>
      </w:r>
      <w:proofErr w:type="spellStart"/>
      <w:r w:rsidR="005E60F5">
        <w:t>typescript</w:t>
      </w:r>
      <w:proofErr w:type="spellEnd"/>
      <w:r w:rsidR="005E60F5">
        <w:t xml:space="preserve"> </w:t>
      </w:r>
      <w:r>
        <w:t xml:space="preserve">est notre </w:t>
      </w:r>
      <w:r w:rsidR="00031FF3">
        <w:t xml:space="preserve">objet </w:t>
      </w:r>
      <w:r w:rsidR="00E738F6">
        <w:t>model pour</w:t>
      </w:r>
      <w:r w:rsidR="00450147">
        <w:t xml:space="preserve"> lier</w:t>
      </w:r>
      <w:r w:rsidR="00E738F6">
        <w:t xml:space="preserve"> </w:t>
      </w:r>
      <w:r w:rsidR="00450147">
        <w:t xml:space="preserve">(data binding en </w:t>
      </w:r>
      <w:r w:rsidR="003B6DC7">
        <w:t>anglais</w:t>
      </w:r>
      <w:r w:rsidR="00450147">
        <w:t>)</w:t>
      </w:r>
      <w:r w:rsidR="00E738F6">
        <w:t xml:space="preserve"> le formulaire contact </w:t>
      </w:r>
      <w:r w:rsidR="005E60F5">
        <w:t xml:space="preserve">que </w:t>
      </w:r>
      <w:r w:rsidR="00E738F6">
        <w:t>nous allons créer prochainement.</w:t>
      </w:r>
    </w:p>
    <w:p w:rsidR="00E738F6" w:rsidRDefault="00E738F6" w:rsidP="0034701F"/>
    <w:p w:rsidR="003D7C38" w:rsidRDefault="005E43A8" w:rsidP="0034701F">
      <w:pPr>
        <w:rPr>
          <w:b/>
        </w:rPr>
      </w:pPr>
      <w:r>
        <w:rPr>
          <w:b/>
        </w:rPr>
        <w:t>C</w:t>
      </w:r>
      <w:r w:rsidR="0083128C" w:rsidRPr="0083128C">
        <w:rPr>
          <w:b/>
        </w:rPr>
        <w:t xml:space="preserve">omposant </w:t>
      </w:r>
      <w:r>
        <w:rPr>
          <w:b/>
        </w:rPr>
        <w:t>App</w:t>
      </w:r>
      <w:r w:rsidR="0083128C" w:rsidRPr="0083128C">
        <w:rPr>
          <w:b/>
        </w:rPr>
        <w:t> :</w:t>
      </w:r>
    </w:p>
    <w:p w:rsidR="003D7C38" w:rsidRDefault="003D7C38" w:rsidP="003D7C38">
      <w:r>
        <w:t>Remplacez le contenu du fichier « src/</w:t>
      </w:r>
      <w:proofErr w:type="spellStart"/>
      <w:r>
        <w:t>App.tsx</w:t>
      </w:r>
      <w:proofErr w:type="spellEnd"/>
      <w:r>
        <w:t> » par le contenu suivant :</w:t>
      </w:r>
    </w:p>
    <w:p w:rsidR="003D7C38" w:rsidRDefault="003D7C38" w:rsidP="003D7C38"/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05A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{}&gt;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605A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3D7C38" w:rsidRPr="009865D6" w:rsidRDefault="003D7C38" w:rsidP="003D7C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9865D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865D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My first React Component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9865D6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5D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865D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865D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605A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05A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605A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3D7C38" w:rsidRPr="008605A7" w:rsidRDefault="003D7C38" w:rsidP="003D7C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7C38" w:rsidRDefault="003D7C38" w:rsidP="003D7C38"/>
    <w:p w:rsidR="00947943" w:rsidRDefault="00947943" w:rsidP="003D7C38"/>
    <w:p w:rsidR="00947943" w:rsidRDefault="00947943" w:rsidP="003D7C38"/>
    <w:p w:rsidR="00B958D1" w:rsidRDefault="00B958D1" w:rsidP="003D7C38"/>
    <w:p w:rsidR="00C22B9F" w:rsidRDefault="00C22B9F" w:rsidP="003D7C38">
      <w:r>
        <w:lastRenderedPageBreak/>
        <w:t>Ouvrez le terminal et tapez la commande :</w:t>
      </w:r>
    </w:p>
    <w:p w:rsidR="00C22B9F" w:rsidRDefault="00B82FDB" w:rsidP="003D7C38">
      <w:r w:rsidRPr="00C84A20">
        <w:rPr>
          <w:color w:val="833C0B" w:themeColor="accent2" w:themeShade="80"/>
        </w:rPr>
        <w:t xml:space="preserve">$ </w:t>
      </w:r>
      <w:proofErr w:type="spellStart"/>
      <w:r w:rsidRPr="00C84A20">
        <w:rPr>
          <w:color w:val="833C0B" w:themeColor="accent2" w:themeShade="80"/>
        </w:rPr>
        <w:t>npm</w:t>
      </w:r>
      <w:proofErr w:type="spellEnd"/>
      <w:r w:rsidRPr="00C84A20">
        <w:rPr>
          <w:color w:val="833C0B" w:themeColor="accent2" w:themeShade="80"/>
        </w:rPr>
        <w:t xml:space="preserve"> </w:t>
      </w:r>
      <w:r>
        <w:rPr>
          <w:color w:val="833C0B" w:themeColor="accent2" w:themeShade="80"/>
        </w:rPr>
        <w:t>start</w:t>
      </w:r>
    </w:p>
    <w:p w:rsidR="003D7C38" w:rsidRDefault="00C22B9F" w:rsidP="003D7C38">
      <w:r>
        <w:t>Si tout se passe vous verrez l’écran ci-dessous :</w:t>
      </w:r>
    </w:p>
    <w:p w:rsidR="00C22B9F" w:rsidRDefault="00C22B9F" w:rsidP="003D7C38">
      <w:r>
        <w:rPr>
          <w:noProof/>
        </w:rPr>
        <w:drawing>
          <wp:inline distT="0" distB="0" distL="0" distR="0" wp14:anchorId="2BBD438B" wp14:editId="355B5AD9">
            <wp:extent cx="55340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1B" w:rsidRDefault="00BA6F1B" w:rsidP="003D7C38"/>
    <w:p w:rsidR="001E4184" w:rsidRPr="001E4184" w:rsidRDefault="005762DD" w:rsidP="003D7C38">
      <w:pPr>
        <w:rPr>
          <w:b/>
        </w:rPr>
      </w:pPr>
      <w:r w:rsidRPr="005762DD">
        <w:rPr>
          <w:b/>
        </w:rPr>
        <w:t>Récapitulatif</w:t>
      </w:r>
      <w:r w:rsidR="001E4184" w:rsidRPr="001E4184">
        <w:rPr>
          <w:b/>
        </w:rPr>
        <w:t> :</w:t>
      </w:r>
    </w:p>
    <w:p w:rsidR="00BA6F1B" w:rsidRDefault="00551317" w:rsidP="003D7C38">
      <w:r>
        <w:t>Le composant « App » du fichier « </w:t>
      </w:r>
      <w:proofErr w:type="spellStart"/>
      <w:r>
        <w:t>App.tsx</w:t>
      </w:r>
      <w:proofErr w:type="spellEnd"/>
      <w:r>
        <w:t> »</w:t>
      </w:r>
      <w:r>
        <w:t xml:space="preserve"> est notre composant root de base</w:t>
      </w:r>
      <w:r>
        <w:t xml:space="preserve">. </w:t>
      </w:r>
      <w:r w:rsidR="007F7C9E">
        <w:t xml:space="preserve">L’extension </w:t>
      </w:r>
      <w:proofErr w:type="spellStart"/>
      <w:r w:rsidR="007F7C9E">
        <w:t>tsx</w:t>
      </w:r>
      <w:proofErr w:type="spellEnd"/>
      <w:r w:rsidR="00AD585B">
        <w:t xml:space="preserve"> que porte le fichier</w:t>
      </w:r>
      <w:r w:rsidR="001F530B">
        <w:t xml:space="preserve"> est extension syntaxique </w:t>
      </w:r>
      <w:proofErr w:type="spellStart"/>
      <w:r w:rsidR="001F530B">
        <w:t>typescript</w:t>
      </w:r>
      <w:proofErr w:type="spellEnd"/>
      <w:r w:rsidR="00461D47">
        <w:t xml:space="preserve"> </w:t>
      </w:r>
      <w:r w:rsidR="00461D47">
        <w:t>(XML-like)</w:t>
      </w:r>
      <w:r w:rsidR="00E7411A">
        <w:t xml:space="preserve">. </w:t>
      </w:r>
      <w:r w:rsidR="00380891">
        <w:t xml:space="preserve">Cela permet de créer une </w:t>
      </w:r>
      <w:r w:rsidR="00963810">
        <w:t>vue</w:t>
      </w:r>
      <w:r w:rsidR="00380891">
        <w:t xml:space="preserve"> html avec les expressions </w:t>
      </w:r>
      <w:proofErr w:type="spellStart"/>
      <w:r w:rsidR="00380891">
        <w:t>typescript</w:t>
      </w:r>
      <w:proofErr w:type="spellEnd"/>
      <w:r w:rsidR="00461D47">
        <w:t xml:space="preserve"> à l’intérieur de celui-ci</w:t>
      </w:r>
      <w:r w:rsidR="00380891">
        <w:t xml:space="preserve">. </w:t>
      </w:r>
    </w:p>
    <w:p w:rsidR="00A65571" w:rsidRDefault="00DA0CC9" w:rsidP="003D7C38">
      <w:r>
        <w:t>Ce composant comme tous les composants que nous allons créer, doit importer e</w:t>
      </w:r>
      <w:r w:rsidR="00A65571">
        <w:t>n premier l</w:t>
      </w:r>
      <w:r w:rsidR="00BD7AE5">
        <w:t>e module</w:t>
      </w:r>
      <w:r w:rsidR="00A65571">
        <w:t xml:space="preserve"> « React »</w:t>
      </w:r>
      <w:r w:rsidR="00BD7AE5">
        <w:t xml:space="preserve">, comme ceci </w:t>
      </w:r>
      <w:r w:rsidR="00511067">
        <w:t>:</w:t>
      </w:r>
    </w:p>
    <w:p w:rsidR="00A65571" w:rsidRPr="00457AA9" w:rsidRDefault="00A65571" w:rsidP="00A65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57AA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57AA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D7AE5" w:rsidRDefault="00BD7AE5" w:rsidP="003D7C38"/>
    <w:p w:rsidR="00A65571" w:rsidRDefault="00B6149F" w:rsidP="003D7C38">
      <w:r>
        <w:t>Ensuite</w:t>
      </w:r>
      <w:r w:rsidR="00511067">
        <w:t xml:space="preserve"> on importe les </w:t>
      </w:r>
      <w:r w:rsidR="00BA73DC">
        <w:t>styles</w:t>
      </w:r>
      <w:r w:rsidR="00B958D1">
        <w:t xml:space="preserve"> du module </w:t>
      </w:r>
      <w:proofErr w:type="spellStart"/>
      <w:r w:rsidR="00B958D1">
        <w:t>bootstrap</w:t>
      </w:r>
      <w:proofErr w:type="spellEnd"/>
      <w:r w:rsidR="00B958D1">
        <w:t xml:space="preserve"> et ainsi que le</w:t>
      </w:r>
      <w:r w:rsidR="00BA73DC">
        <w:t xml:space="preserve"> </w:t>
      </w:r>
      <w:proofErr w:type="spellStart"/>
      <w:r w:rsidR="00BA73DC">
        <w:t>css</w:t>
      </w:r>
      <w:proofErr w:type="spellEnd"/>
      <w:r w:rsidR="00B958D1">
        <w:t xml:space="preserve"> de notre app</w:t>
      </w:r>
      <w:r w:rsidR="00BA73DC">
        <w:t>.</w:t>
      </w:r>
    </w:p>
    <w:p w:rsidR="0050547A" w:rsidRDefault="009909CE" w:rsidP="002B45AB">
      <w:r>
        <w:t xml:space="preserve">React autorise </w:t>
      </w:r>
      <w:r w:rsidR="009C52EE">
        <w:t>la création</w:t>
      </w:r>
      <w:r>
        <w:t xml:space="preserve"> des composants en tant que classes ou fonctions, notre composant App est un composant classe qui hérite de la classe « </w:t>
      </w:r>
      <w:proofErr w:type="spellStart"/>
      <w:r>
        <w:t>React.Component</w:t>
      </w:r>
      <w:proofErr w:type="spellEnd"/>
      <w:r>
        <w:t> ». Le composant classe possède des « </w:t>
      </w:r>
      <w:proofErr w:type="spellStart"/>
      <w:r>
        <w:t>props</w:t>
      </w:r>
      <w:proofErr w:type="spellEnd"/>
      <w:r>
        <w:t> »</w:t>
      </w:r>
      <w:r w:rsidR="00E40EF3">
        <w:t xml:space="preserve"> (propriétés)</w:t>
      </w:r>
      <w:r>
        <w:t>, « state » (état) et ainsi que le cycle de vie</w:t>
      </w:r>
      <w:r w:rsidR="00E40EF3">
        <w:t>.</w:t>
      </w:r>
      <w:r w:rsidR="002848C0">
        <w:t xml:space="preserve"> Le composant classe doit implémenter la </w:t>
      </w:r>
      <w:r w:rsidR="00600F16">
        <w:t>méthode</w:t>
      </w:r>
      <w:r w:rsidR="002848C0">
        <w:t xml:space="preserve"> « </w:t>
      </w:r>
      <w:proofErr w:type="spellStart"/>
      <w:proofErr w:type="gramStart"/>
      <w:r w:rsidR="002848C0">
        <w:t>render</w:t>
      </w:r>
      <w:proofErr w:type="spellEnd"/>
      <w:r w:rsidR="002B45AB">
        <w:t>(</w:t>
      </w:r>
      <w:proofErr w:type="gramEnd"/>
      <w:r w:rsidR="002B45AB">
        <w:t>)</w:t>
      </w:r>
      <w:r w:rsidR="002848C0">
        <w:t> »</w:t>
      </w:r>
      <w:r w:rsidR="002B45AB">
        <w:t>,</w:t>
      </w:r>
      <w:r w:rsidR="0050547A">
        <w:t xml:space="preserve"> </w:t>
      </w:r>
      <w:r w:rsidR="002B45AB">
        <w:t>cette</w:t>
      </w:r>
      <w:r w:rsidR="0050547A">
        <w:t xml:space="preserve"> </w:t>
      </w:r>
      <w:r w:rsidR="002B45AB">
        <w:t xml:space="preserve">méthode </w:t>
      </w:r>
      <w:r w:rsidR="0050547A">
        <w:t xml:space="preserve">est appelé par React pour afficher le contenu </w:t>
      </w:r>
      <w:r w:rsidR="002B45AB">
        <w:t>à l’utilisateur</w:t>
      </w:r>
      <w:r w:rsidR="0050547A">
        <w:t>.</w:t>
      </w:r>
    </w:p>
    <w:p w:rsidR="006B65D0" w:rsidRDefault="006B65D0" w:rsidP="003D7C38"/>
    <w:p w:rsidR="0014232F" w:rsidRDefault="0014232F" w:rsidP="003D7C38">
      <w:r>
        <w:t>Le cycle de vie d’un composant :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Initialisation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Mise à jour</w:t>
      </w:r>
    </w:p>
    <w:p w:rsidR="0014232F" w:rsidRDefault="0014232F" w:rsidP="0014232F">
      <w:pPr>
        <w:pStyle w:val="ListParagraph"/>
        <w:numPr>
          <w:ilvl w:val="0"/>
          <w:numId w:val="2"/>
        </w:numPr>
      </w:pPr>
      <w:r>
        <w:t>Destruction</w:t>
      </w:r>
    </w:p>
    <w:p w:rsidR="006B65D0" w:rsidRDefault="00A5585A" w:rsidP="003D7C38">
      <w:r>
        <w:rPr>
          <w:noProof/>
        </w:rPr>
        <w:lastRenderedPageBreak/>
        <w:drawing>
          <wp:inline distT="0" distB="0" distL="0" distR="0">
            <wp:extent cx="5972810" cy="3508888"/>
            <wp:effectExtent l="0" t="0" r="0" b="0"/>
            <wp:docPr id="7" name="Picture 7" descr="lifecycl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 diagram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65" w:rsidRDefault="005A5C65" w:rsidP="003D7C38">
      <w:r>
        <w:t>(</w:t>
      </w:r>
      <w:r w:rsidR="002C32D4">
        <w:t xml:space="preserve">source </w:t>
      </w:r>
      <w:r w:rsidR="00F8266C">
        <w:t xml:space="preserve">image : </w:t>
      </w:r>
      <w:hyperlink r:id="rId30" w:history="1">
        <w:r w:rsidR="00F101B8" w:rsidRPr="00D13B15">
          <w:rPr>
            <w:rStyle w:val="Hyperlink"/>
          </w:rPr>
          <w:t>https://stackoverflow.com/questions/52123837/what-are-the-lifecycle-hooks-in-react-when-they-are-used?noredirect=1&amp;lq=1</w:t>
        </w:r>
      </w:hyperlink>
      <w:r w:rsidR="00A5585A">
        <w:t xml:space="preserve">) </w:t>
      </w:r>
    </w:p>
    <w:p w:rsidR="00A74B20" w:rsidRDefault="00A74B20" w:rsidP="001E7AB6"/>
    <w:p w:rsidR="00416BDA" w:rsidRDefault="001923A3" w:rsidP="001E7AB6">
      <w:r>
        <w:t>À chaque mise à jour du « state », la méthode 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 » est appelé</w:t>
      </w:r>
      <w:r w:rsidR="006B3820">
        <w:t>e</w:t>
      </w:r>
      <w:r>
        <w:t>.</w:t>
      </w:r>
      <w:r w:rsidR="00D528A8">
        <w:t xml:space="preserve"> </w:t>
      </w:r>
      <w:r w:rsidR="001D6FF3">
        <w:t>Cette méthode utilise le DOM Virtual qui est une représentation interne du DOM réel</w:t>
      </w:r>
      <w:r w:rsidR="00D253B6">
        <w:t>.</w:t>
      </w:r>
      <w:r w:rsidR="001D6FF3">
        <w:t xml:space="preserve"> </w:t>
      </w:r>
      <w:r w:rsidR="00A069BD">
        <w:t xml:space="preserve">Comme vous pouvez </w:t>
      </w:r>
      <w:r w:rsidR="005E2B54">
        <w:t xml:space="preserve">voire dans la méthode </w:t>
      </w:r>
      <w:proofErr w:type="spellStart"/>
      <w:r w:rsidR="005E2B54">
        <w:t>render</w:t>
      </w:r>
      <w:proofErr w:type="spellEnd"/>
      <w:r w:rsidR="005E2B54">
        <w:t>,</w:t>
      </w:r>
      <w:r w:rsidR="00A069BD">
        <w:t xml:space="preserve"> nous av</w:t>
      </w:r>
      <w:r w:rsidR="005E2B54">
        <w:t>o</w:t>
      </w:r>
      <w:r w:rsidR="00A069BD">
        <w:t xml:space="preserve">ns la syntaxe </w:t>
      </w:r>
      <w:r w:rsidR="00FF38D6">
        <w:t>TSX</w:t>
      </w:r>
      <w:r w:rsidR="005E2B54">
        <w:t xml:space="preserve"> qui est</w:t>
      </w:r>
      <w:r w:rsidR="00FF38D6">
        <w:t xml:space="preserve"> un mélange de code html, </w:t>
      </w:r>
      <w:proofErr w:type="spellStart"/>
      <w:r w:rsidR="00FF38D6">
        <w:t>css</w:t>
      </w:r>
      <w:proofErr w:type="spellEnd"/>
      <w:r w:rsidR="00FF38D6">
        <w:t xml:space="preserve"> et </w:t>
      </w:r>
      <w:proofErr w:type="spellStart"/>
      <w:r w:rsidR="00FF38D6">
        <w:t>typescript</w:t>
      </w:r>
      <w:proofErr w:type="spellEnd"/>
      <w:r w:rsidR="00FF38D6">
        <w:t>.</w:t>
      </w:r>
      <w:r w:rsidR="00701DD1">
        <w:t xml:space="preserve"> Notez l’attribut « </w:t>
      </w:r>
      <w:proofErr w:type="spellStart"/>
      <w:r w:rsidR="00701DD1" w:rsidRPr="00701DD1">
        <w:t>className</w:t>
      </w:r>
      <w:proofErr w:type="spellEnd"/>
      <w:r w:rsidR="00701DD1">
        <w:t xml:space="preserve"> » à la place de « class », le nom class </w:t>
      </w:r>
      <w:r w:rsidR="005E2B54">
        <w:t>étant</w:t>
      </w:r>
      <w:r w:rsidR="00701DD1">
        <w:t xml:space="preserve"> un mot-clé réservé </w:t>
      </w:r>
      <w:proofErr w:type="spellStart"/>
      <w:r w:rsidR="00701DD1">
        <w:t>Typescript</w:t>
      </w:r>
      <w:proofErr w:type="spellEnd"/>
      <w:r w:rsidR="00701DD1">
        <w:t xml:space="preserve"> (ou javascript)</w:t>
      </w:r>
      <w:r w:rsidR="00C27780">
        <w:t xml:space="preserve"> l’attribut « </w:t>
      </w:r>
      <w:proofErr w:type="spellStart"/>
      <w:r w:rsidR="00C27780">
        <w:t>className</w:t>
      </w:r>
      <w:proofErr w:type="spellEnd"/>
      <w:r w:rsidR="00C27780">
        <w:t> » est utilisé pour l</w:t>
      </w:r>
      <w:r w:rsidR="005E2B54">
        <w:t>a mise en place ses</w:t>
      </w:r>
      <w:r w:rsidR="00C27780">
        <w:t xml:space="preserve"> style</w:t>
      </w:r>
      <w:r w:rsidR="005E2B54">
        <w:t>s</w:t>
      </w:r>
      <w:r w:rsidR="00C27780">
        <w:t xml:space="preserve"> </w:t>
      </w:r>
      <w:proofErr w:type="spellStart"/>
      <w:r w:rsidR="00C27780">
        <w:t>css</w:t>
      </w:r>
      <w:proofErr w:type="spellEnd"/>
      <w:r w:rsidR="00C27780">
        <w:t>.</w:t>
      </w:r>
    </w:p>
    <w:p w:rsidR="004E54AD" w:rsidRDefault="004E54AD" w:rsidP="0034701F">
      <w:pPr>
        <w:rPr>
          <w:b/>
        </w:rPr>
      </w:pPr>
    </w:p>
    <w:p w:rsidR="00932ECA" w:rsidRDefault="00932ECA" w:rsidP="0034701F">
      <w:pPr>
        <w:rPr>
          <w:b/>
        </w:rPr>
      </w:pPr>
      <w:r>
        <w:rPr>
          <w:b/>
        </w:rPr>
        <w:t>Préparation service « </w:t>
      </w:r>
      <w:proofErr w:type="spellStart"/>
      <w:r w:rsidRPr="00932ECA">
        <w:rPr>
          <w:b/>
        </w:rPr>
        <w:t>ContactLocalStorageService</w:t>
      </w:r>
      <w:proofErr w:type="spellEnd"/>
      <w:r>
        <w:rPr>
          <w:b/>
        </w:rPr>
        <w:t> » :</w:t>
      </w:r>
    </w:p>
    <w:p w:rsidR="00932ECA" w:rsidRDefault="00BB5E70" w:rsidP="0034701F">
      <w:r>
        <w:t>Créer un dossier « services » dans « src ». Créer un fichier « </w:t>
      </w:r>
      <w:proofErr w:type="spellStart"/>
      <w:r w:rsidRPr="00BB5E70">
        <w:t>contactLocalStorageService.ts</w:t>
      </w:r>
      <w:proofErr w:type="spellEnd"/>
      <w:r>
        <w:t xml:space="preserve"> » dans </w:t>
      </w:r>
      <w:r w:rsidR="00303F0F">
        <w:t>c</w:t>
      </w:r>
      <w:r>
        <w:t>e dossier</w:t>
      </w:r>
      <w:r w:rsidR="00303F0F">
        <w:t xml:space="preserve"> </w:t>
      </w:r>
      <w:r>
        <w:t>puis ajouter le code ci-dessous :</w:t>
      </w:r>
    </w:p>
    <w:p w:rsidR="00BB5E70" w:rsidRDefault="00BB5E70" w:rsidP="0034701F">
      <w:pPr>
        <w:rPr>
          <w:b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"../models/contact"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"contacts"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query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//#region command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localStorageService::</w:t>
      </w:r>
      <w:proofErr w:type="gramEnd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saveContact=&gt;contact ${JSON.stringify(contact)}`);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[];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BB5E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filter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!== 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saveContacts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stringify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clearData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localStorage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removeItem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//#</w:t>
      </w:r>
      <w:proofErr w:type="spellStart"/>
      <w:r w:rsidRPr="00BB5E7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endregion</w:t>
      </w:r>
      <w:proofErr w:type="spellEnd"/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BB5E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BB5E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ContactLocalStorage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B5E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B5E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proofErr w:type="spellEnd"/>
      <w:r w:rsidRPr="00BB5E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BB5E70" w:rsidRPr="00BB5E70" w:rsidRDefault="00BB5E70" w:rsidP="00BB5E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BB5E70" w:rsidRDefault="00BB5E70" w:rsidP="0034701F">
      <w:pPr>
        <w:rPr>
          <w:b/>
        </w:rPr>
      </w:pPr>
    </w:p>
    <w:p w:rsidR="00747484" w:rsidRDefault="00747484" w:rsidP="0034701F">
      <w:r>
        <w:t xml:space="preserve">C’est une classe </w:t>
      </w:r>
      <w:r w:rsidR="00D56787">
        <w:t>d’</w:t>
      </w:r>
      <w:r>
        <w:t xml:space="preserve">objet </w:t>
      </w:r>
      <w:proofErr w:type="spellStart"/>
      <w:r>
        <w:t>typescript</w:t>
      </w:r>
      <w:proofErr w:type="spellEnd"/>
      <w:r>
        <w:t>, utilisée pour la sauvegarde</w:t>
      </w:r>
      <w:r w:rsidR="00D01142">
        <w:t xml:space="preserve"> et la lecture</w:t>
      </w:r>
      <w:r>
        <w:t xml:space="preserve"> des données contact dans le « </w:t>
      </w:r>
      <w:proofErr w:type="spellStart"/>
      <w:r>
        <w:t>localStorage</w:t>
      </w:r>
      <w:proofErr w:type="spellEnd"/>
      <w:r>
        <w:t> »</w:t>
      </w:r>
      <w:r w:rsidR="00087D70">
        <w:t xml:space="preserve"> du navigateur</w:t>
      </w:r>
      <w:r w:rsidR="000C5D91">
        <w:t>.</w:t>
      </w:r>
      <w:r w:rsidR="00D01142">
        <w:t xml:space="preserve"> </w:t>
      </w:r>
    </w:p>
    <w:p w:rsidR="00B73F32" w:rsidRDefault="00B73F32" w:rsidP="0034701F">
      <w:pPr>
        <w:rPr>
          <w:b/>
        </w:rPr>
      </w:pPr>
    </w:p>
    <w:p w:rsidR="003D7C38" w:rsidRPr="0083128C" w:rsidRDefault="00D62AFC" w:rsidP="0034701F">
      <w:pPr>
        <w:rPr>
          <w:b/>
        </w:rPr>
      </w:pPr>
      <w:r>
        <w:rPr>
          <w:b/>
        </w:rPr>
        <w:t>Composant ajout contact :</w:t>
      </w:r>
    </w:p>
    <w:p w:rsidR="00932ECA" w:rsidRDefault="00932ECA" w:rsidP="00932ECA">
      <w:r>
        <w:t>Nous allons créer notre composant Contact en utilisant cette fois-ci un composant fonction « </w:t>
      </w:r>
      <w:proofErr w:type="spellStart"/>
      <w:r>
        <w:t>React.</w:t>
      </w:r>
      <w:r w:rsidRPr="00EF6434">
        <w:t>FunctionComponent</w:t>
      </w:r>
      <w:proofErr w:type="spellEnd"/>
      <w:r>
        <w:t xml:space="preserve"> ». Nous allons utiliser les nouvelles fonctionnalités React </w:t>
      </w:r>
      <w:proofErr w:type="spellStart"/>
      <w:r>
        <w:t>Hooks</w:t>
      </w:r>
      <w:proofErr w:type="spellEnd"/>
      <w:r>
        <w:t xml:space="preserve">. </w:t>
      </w:r>
    </w:p>
    <w:p w:rsidR="00932ECA" w:rsidRDefault="00932ECA" w:rsidP="00932ECA">
      <w:proofErr w:type="spellStart"/>
      <w:r>
        <w:t>Hooks</w:t>
      </w:r>
      <w:proofErr w:type="spellEnd"/>
      <w:r>
        <w:t xml:space="preserve"> est introduite à partir de la version React 16.8. </w:t>
      </w:r>
      <w:proofErr w:type="spellStart"/>
      <w:r>
        <w:t>Hooks</w:t>
      </w:r>
      <w:proofErr w:type="spellEnd"/>
      <w:r>
        <w:t xml:space="preserve"> possède un état local et d’autres fonctionnalités sans passer par une classe. </w:t>
      </w:r>
    </w:p>
    <w:p w:rsidR="00932ECA" w:rsidRDefault="00932ECA" w:rsidP="00932ECA">
      <w:r>
        <w:t>(</w:t>
      </w:r>
      <w:hyperlink r:id="rId31" w:history="1">
        <w:r w:rsidRPr="00D13B15">
          <w:rPr>
            <w:rStyle w:val="Hyperlink"/>
          </w:rPr>
          <w:t>https://fr.reactjs.org/docs/hooks-intro.html</w:t>
        </w:r>
      </w:hyperlink>
      <w:r>
        <w:t xml:space="preserve">) </w:t>
      </w:r>
    </w:p>
    <w:p w:rsidR="00932ECA" w:rsidRDefault="00932ECA" w:rsidP="0034701F">
      <w:r>
        <w:t>Nous allons explorer deux méthodes Hook « </w:t>
      </w:r>
      <w:proofErr w:type="spellStart"/>
      <w:r>
        <w:t>useState</w:t>
      </w:r>
      <w:proofErr w:type="spellEnd"/>
      <w:r>
        <w:t> » et « </w:t>
      </w:r>
      <w:proofErr w:type="spellStart"/>
      <w:r>
        <w:t>useEffect</w:t>
      </w:r>
      <w:proofErr w:type="spellEnd"/>
      <w:r>
        <w:t> »</w:t>
      </w:r>
      <w:r w:rsidR="00D30574">
        <w:t>.</w:t>
      </w:r>
    </w:p>
    <w:p w:rsidR="00705AB3" w:rsidRDefault="00705AB3" w:rsidP="0034701F"/>
    <w:p w:rsidR="00705AB3" w:rsidRDefault="00D56787" w:rsidP="0034701F">
      <w:r>
        <w:t>Créer</w:t>
      </w:r>
      <w:r w:rsidR="00705AB3">
        <w:t xml:space="preserve"> </w:t>
      </w:r>
      <w:r w:rsidR="00705AB3" w:rsidRPr="00705AB3">
        <w:t>un dossier « components »</w:t>
      </w:r>
      <w:r w:rsidR="00705AB3">
        <w:t xml:space="preserve"> dans le dossier « src » puis</w:t>
      </w:r>
      <w:r>
        <w:t xml:space="preserve"> un autre dossier « </w:t>
      </w:r>
      <w:r w:rsidR="000A45B5">
        <w:t>contact</w:t>
      </w:r>
      <w:r>
        <w:t> »</w:t>
      </w:r>
      <w:r w:rsidR="000A45B5">
        <w:t xml:space="preserve"> dans « src/components » puis ajouter</w:t>
      </w:r>
      <w:r w:rsidR="00705AB3">
        <w:t xml:space="preserve"> un</w:t>
      </w:r>
      <w:r w:rsidR="000A45B5">
        <w:t xml:space="preserve"> nouveau</w:t>
      </w:r>
      <w:r w:rsidR="00705AB3">
        <w:t xml:space="preserve"> fichier </w:t>
      </w:r>
      <w:r>
        <w:t>« </w:t>
      </w:r>
      <w:proofErr w:type="spellStart"/>
      <w:r>
        <w:t>contact.creation.tsx</w:t>
      </w:r>
      <w:proofErr w:type="spellEnd"/>
      <w:r>
        <w:t> »</w:t>
      </w:r>
      <w:r w:rsidR="00F94994">
        <w:t>.</w:t>
      </w:r>
    </w:p>
    <w:p w:rsidR="0083128C" w:rsidRDefault="00F94994" w:rsidP="0034701F">
      <w:r>
        <w:t>C</w:t>
      </w:r>
      <w:r w:rsidR="0069234A">
        <w:t>opiez le code ci-dessous dans ce fichier :</w:t>
      </w:r>
    </w:p>
    <w:p w:rsidR="00C86E60" w:rsidRDefault="00C86E60" w:rsidP="0034701F"/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contact is a state variable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Similar to componentDidMount, componentDidUpdate and componentWillUnmount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useEffect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Update document title via browser API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`The entered name is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}, [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Execute the effect only if contact.name has changed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React.SyntheticEvent&lt;HTMLInputElement | HTMLButtonElement&gt;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console.log(`</w:t>
      </w:r>
      <w:proofErr w:type="gramStart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ContactCreation::</w:t>
      </w:r>
      <w:proofErr w:type="gramEnd"/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handleSubmit=&gt;contact ${JSON.stringify(contact)}`);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handleReset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/**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Common input change event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 When the field is entered an event is raised and update the state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*/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SyntheticEvent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HTMLButtonElement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):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any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BC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({ ...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[target.name]: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}));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onSubmit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handleSubmit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 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-light mb-3"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 contact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"card-text"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"form-row"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name"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 address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email"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describedby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emailHelp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"emailHelp"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"form-text text-muted"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We'll never share your email with anyone else.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small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 col-md-4"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"date"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"2020-12-01"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"1900-12-01"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dateOfBirth</w:t>
      </w:r>
      <w:proofErr w:type="spell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date of birth"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onChange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handleInputChange</w:t>
      </w:r>
      <w:proofErr w:type="spellEnd"/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btn-outline-primary"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btn-outline-warning"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"Reset"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handleReset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proofErr w:type="gramStart"/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891BC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91BC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C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C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BC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r w:rsidRPr="00891BC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1BC5" w:rsidRPr="00891BC5" w:rsidRDefault="00891BC5" w:rsidP="00891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86E60" w:rsidRPr="00C86E60" w:rsidRDefault="00C86E60" w:rsidP="00C86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57AA9" w:rsidRPr="00457AA9" w:rsidRDefault="00457AA9" w:rsidP="00457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9234A" w:rsidRDefault="0069234A" w:rsidP="0034701F"/>
    <w:p w:rsidR="00C8575E" w:rsidRDefault="00C64B92" w:rsidP="0034701F">
      <w:r>
        <w:t>Nous avons créé</w:t>
      </w:r>
      <w:r w:rsidR="00C8575E">
        <w:t xml:space="preserve"> un</w:t>
      </w:r>
      <w:r w:rsidR="00C22988">
        <w:t>e fonction</w:t>
      </w:r>
      <w:r w:rsidR="00C8575E">
        <w:t xml:space="preserve"> composant, </w:t>
      </w:r>
      <w:r w:rsidR="008454EA">
        <w:t>en lui passant</w:t>
      </w:r>
      <w:r w:rsidR="004F018D">
        <w:t xml:space="preserve"> l’interface</w:t>
      </w:r>
      <w:r w:rsidR="00C8575E">
        <w:t xml:space="preserve"> « </w:t>
      </w:r>
      <w:proofErr w:type="spellStart"/>
      <w:r w:rsidR="00C8575E" w:rsidRPr="00C8575E">
        <w:t>IOwnProps</w:t>
      </w:r>
      <w:proofErr w:type="spellEnd"/>
      <w:r w:rsidR="00C8575E">
        <w:t xml:space="preserve"> » avec </w:t>
      </w:r>
      <w:r w:rsidR="004F018D">
        <w:t>une</w:t>
      </w:r>
      <w:r w:rsidR="00C8575E">
        <w:t xml:space="preserve"> méthode « </w:t>
      </w:r>
      <w:proofErr w:type="spellStart"/>
      <w:proofErr w:type="gramStart"/>
      <w:r w:rsidR="00C8575E" w:rsidRPr="00C8575E">
        <w:t>handleSaveContact</w:t>
      </w:r>
      <w:proofErr w:type="spellEnd"/>
      <w:r w:rsidR="00C8575E" w:rsidRPr="00C8575E">
        <w:t>:</w:t>
      </w:r>
      <w:proofErr w:type="gramEnd"/>
      <w:r w:rsidR="00C8575E" w:rsidRPr="00C8575E">
        <w:t xml:space="preserve"> (contact: </w:t>
      </w:r>
      <w:proofErr w:type="spellStart"/>
      <w:r w:rsidR="00C8575E" w:rsidRPr="00C8575E">
        <w:t>IContact</w:t>
      </w:r>
      <w:proofErr w:type="spellEnd"/>
      <w:r w:rsidR="00C8575E" w:rsidRPr="00C8575E">
        <w:t xml:space="preserve">) =&gt; </w:t>
      </w:r>
      <w:proofErr w:type="spellStart"/>
      <w:r w:rsidR="00C8575E" w:rsidRPr="00C8575E">
        <w:t>void</w:t>
      </w:r>
      <w:proofErr w:type="spellEnd"/>
      <w:r w:rsidR="00E133FE">
        <w:t xml:space="preserve"> </w:t>
      </w:r>
      <w:r w:rsidR="00C8575E">
        <w:t>»</w:t>
      </w:r>
      <w:r w:rsidR="00E133FE">
        <w:t>.</w:t>
      </w:r>
    </w:p>
    <w:p w:rsidR="006D2715" w:rsidRDefault="004D5DA7" w:rsidP="0034701F">
      <w:r>
        <w:t>Lorsque que ce composant est appelé depuis un autre composant il ne faut</w:t>
      </w:r>
      <w:r w:rsidR="006D2715">
        <w:t xml:space="preserve"> pas</w:t>
      </w:r>
      <w:r>
        <w:t xml:space="preserve"> oublier de lui transmettre </w:t>
      </w:r>
      <w:r w:rsidR="006D2715">
        <w:t>s</w:t>
      </w:r>
      <w:r>
        <w:t>es propriétés.</w:t>
      </w:r>
      <w:r w:rsidR="00FE6CBA">
        <w:t xml:space="preserve"> </w:t>
      </w:r>
    </w:p>
    <w:p w:rsidR="006D2715" w:rsidRDefault="005E2256" w:rsidP="0034701F">
      <w:r>
        <w:t xml:space="preserve">Les </w:t>
      </w:r>
      <w:proofErr w:type="spellStart"/>
      <w:r>
        <w:t>props</w:t>
      </w:r>
      <w:proofErr w:type="spellEnd"/>
      <w:r>
        <w:t xml:space="preserve"> des composant</w:t>
      </w:r>
      <w:r w:rsidR="005A2A12">
        <w:t>s</w:t>
      </w:r>
      <w:r>
        <w:t xml:space="preserve"> classe ou fonction </w:t>
      </w:r>
      <w:r w:rsidR="005A2A12">
        <w:t>sont</w:t>
      </w:r>
      <w:r>
        <w:t xml:space="preserve"> en lecture seule</w:t>
      </w:r>
      <w:r w:rsidR="005A2A12">
        <w:t>, il sert de communication entre un composant parent et un enfant.</w:t>
      </w:r>
    </w:p>
    <w:p w:rsidR="00E133FE" w:rsidRDefault="00FE6CBA" w:rsidP="0034701F">
      <w:r>
        <w:t>On verra par la suite comment l’utiliser.</w:t>
      </w:r>
    </w:p>
    <w:p w:rsidR="003A2CB0" w:rsidRDefault="003A2CB0" w:rsidP="0034701F">
      <w:r>
        <w:t xml:space="preserve">Regardons un peu </w:t>
      </w:r>
      <w:r w:rsidR="00B964D6">
        <w:t>cette</w:t>
      </w:r>
      <w:r>
        <w:t xml:space="preserve"> ligne :</w:t>
      </w:r>
    </w:p>
    <w:p w:rsidR="003A2CB0" w:rsidRPr="003A2CB0" w:rsidRDefault="003A2CB0" w:rsidP="003A2C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A2C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setContact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A2C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A2C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initialContcatState</w:t>
      </w:r>
      <w:r w:rsidRPr="003A2C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3A2CB0" w:rsidRDefault="003A2CB0" w:rsidP="0034701F"/>
    <w:p w:rsidR="003A2CB0" w:rsidRDefault="00DB6E27" w:rsidP="0034701F">
      <w:r>
        <w:t>On déclare la</w:t>
      </w:r>
      <w:r w:rsidR="007D4010">
        <w:t xml:space="preserve"> nouvelle</w:t>
      </w:r>
      <w:r>
        <w:t xml:space="preserve"> fonctionnalité</w:t>
      </w:r>
      <w:r w:rsidR="007B6618">
        <w:t xml:space="preserve"> React</w:t>
      </w:r>
      <w:r>
        <w:t xml:space="preserve"> « </w:t>
      </w:r>
      <w:proofErr w:type="spellStart"/>
      <w:r>
        <w:t>React.useState</w:t>
      </w:r>
      <w:proofErr w:type="spellEnd"/>
      <w:r>
        <w:t> ».</w:t>
      </w:r>
      <w:r w:rsidR="002B1BC3">
        <w:t xml:space="preserve"> Ce </w:t>
      </w:r>
      <w:proofErr w:type="spellStart"/>
      <w:r w:rsidR="002B1BC3">
        <w:t>hook</w:t>
      </w:r>
      <w:proofErr w:type="spellEnd"/>
      <w:r w:rsidR="002B1BC3">
        <w:t xml:space="preserve"> est utilisé dans un</w:t>
      </w:r>
      <w:r w:rsidR="00C22988">
        <w:t>e fonction</w:t>
      </w:r>
      <w:r w:rsidR="002B1BC3">
        <w:t xml:space="preserve"> composant</w:t>
      </w:r>
      <w:r w:rsidR="00F75016">
        <w:t xml:space="preserve"> pour </w:t>
      </w:r>
      <w:r w:rsidR="00C33B34">
        <w:t>gérer</w:t>
      </w:r>
      <w:r w:rsidR="00F75016">
        <w:t xml:space="preserve"> l’état locale du composant. </w:t>
      </w:r>
      <w:r w:rsidR="007B6618">
        <w:t>Sachez que</w:t>
      </w:r>
      <w:r w:rsidR="00F75016">
        <w:t xml:space="preserve"> les </w:t>
      </w:r>
      <w:proofErr w:type="spellStart"/>
      <w:r w:rsidR="00F75016">
        <w:t>hooks</w:t>
      </w:r>
      <w:proofErr w:type="spellEnd"/>
      <w:r w:rsidR="00F75016">
        <w:t xml:space="preserve"> ne peuvent pas être utilisé</w:t>
      </w:r>
      <w:r w:rsidR="009F24F3">
        <w:t>s</w:t>
      </w:r>
      <w:r w:rsidR="00F75016">
        <w:t xml:space="preserve"> dans une classe de composant.</w:t>
      </w:r>
    </w:p>
    <w:p w:rsidR="00D55263" w:rsidRDefault="00D55263" w:rsidP="0034701F">
      <w:r>
        <w:t>Il y a des règles qui exi</w:t>
      </w:r>
      <w:r w:rsidR="00234B45">
        <w:t>s</w:t>
      </w:r>
      <w:r>
        <w:t>tent à prop</w:t>
      </w:r>
      <w:r w:rsidR="00C77967">
        <w:t>o</w:t>
      </w:r>
      <w:r>
        <w:t xml:space="preserve">s des </w:t>
      </w:r>
      <w:proofErr w:type="spellStart"/>
      <w:r>
        <w:t>h</w:t>
      </w:r>
      <w:r w:rsidR="00C77967">
        <w:t>o</w:t>
      </w:r>
      <w:r>
        <w:t>oks</w:t>
      </w:r>
      <w:proofErr w:type="spellEnd"/>
      <w:r>
        <w:t xml:space="preserve"> que vous pouvez consulter sur ce lien </w:t>
      </w:r>
      <w:hyperlink r:id="rId32" w:history="1">
        <w:r w:rsidRPr="00D13B15">
          <w:rPr>
            <w:rStyle w:val="Hyperlink"/>
          </w:rPr>
          <w:t>https://reactjs.org/docs/hooks-rules.html</w:t>
        </w:r>
      </w:hyperlink>
      <w:r>
        <w:t xml:space="preserve">. </w:t>
      </w:r>
    </w:p>
    <w:p w:rsidR="003A2CB0" w:rsidRDefault="00357BF9" w:rsidP="0034701F">
      <w:r>
        <w:lastRenderedPageBreak/>
        <w:t xml:space="preserve">Pour notre </w:t>
      </w:r>
      <w:proofErr w:type="spellStart"/>
      <w:r>
        <w:t>hook</w:t>
      </w:r>
      <w:proofErr w:type="spellEnd"/>
      <w:r>
        <w:t xml:space="preserve">, nous avons </w:t>
      </w:r>
      <w:r w:rsidR="00E6023E">
        <w:t>créé</w:t>
      </w:r>
      <w:r>
        <w:t xml:space="preserve"> une variable </w:t>
      </w:r>
      <w:r w:rsidR="00750E31">
        <w:t>« </w:t>
      </w:r>
      <w:r>
        <w:t>contact</w:t>
      </w:r>
      <w:r w:rsidR="00750E31">
        <w:t> »</w:t>
      </w:r>
      <w:r>
        <w:t xml:space="preserve"> et une méthode </w:t>
      </w:r>
      <w:r w:rsidR="00750E31">
        <w:t>« </w:t>
      </w:r>
      <w:proofErr w:type="spellStart"/>
      <w:r>
        <w:t>setContact</w:t>
      </w:r>
      <w:proofErr w:type="spellEnd"/>
      <w:r w:rsidR="00750E31">
        <w:t> »</w:t>
      </w:r>
      <w:r>
        <w:t xml:space="preserve"> pour modifier la valeur de contact et pour finir on l’initialise la variable avec l’objet « </w:t>
      </w:r>
      <w:proofErr w:type="spellStart"/>
      <w:r w:rsidRPr="00357BF9">
        <w:t>initialContcatState</w:t>
      </w:r>
      <w:proofErr w:type="spellEnd"/>
      <w:r>
        <w:t> ».</w:t>
      </w:r>
    </w:p>
    <w:p w:rsidR="00685804" w:rsidRDefault="00685804" w:rsidP="0034701F">
      <w:pPr>
        <w:rPr>
          <w:i/>
          <w:u w:val="single"/>
        </w:rPr>
      </w:pPr>
    </w:p>
    <w:p w:rsidR="00690D38" w:rsidRDefault="00CD2288" w:rsidP="0034701F">
      <w:r w:rsidRPr="00685804">
        <w:rPr>
          <w:i/>
          <w:u w:val="single"/>
        </w:rPr>
        <w:t>Note</w:t>
      </w:r>
      <w:r w:rsidR="00690D38">
        <w:t xml:space="preserve"> : </w:t>
      </w:r>
    </w:p>
    <w:p w:rsidR="002C012B" w:rsidRDefault="00690D38" w:rsidP="0034701F">
      <w:r>
        <w:t xml:space="preserve">Pour utiliser ce composant </w:t>
      </w:r>
      <w:r w:rsidR="002C3CF8">
        <w:t>ailleurs, il faut utiliser l’instruction « export ».</w:t>
      </w:r>
    </w:p>
    <w:p w:rsidR="00484E6D" w:rsidRPr="004F6FFC" w:rsidRDefault="00484E6D" w:rsidP="0034701F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 xml:space="preserve">utilisation avec </w:t>
      </w:r>
      <w:r w:rsidR="00047F24">
        <w:rPr>
          <w:u w:val="single"/>
        </w:rPr>
        <w:t xml:space="preserve">export </w:t>
      </w:r>
      <w:r w:rsidRPr="004F6FFC">
        <w:rPr>
          <w:u w:val="single"/>
        </w:rPr>
        <w:t>default 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/>
    <w:p w:rsidR="00484E6D" w:rsidRPr="004F6FFC" w:rsidRDefault="00484E6D" w:rsidP="00484E6D">
      <w:pPr>
        <w:rPr>
          <w:u w:val="single"/>
        </w:rPr>
      </w:pPr>
      <w:r w:rsidRPr="004F6FFC">
        <w:rPr>
          <w:u w:val="single"/>
        </w:rPr>
        <w:t xml:space="preserve">Exemple </w:t>
      </w:r>
      <w:r w:rsidR="0025180C">
        <w:rPr>
          <w:u w:val="single"/>
        </w:rPr>
        <w:t>d’</w:t>
      </w:r>
      <w:r w:rsidRPr="004F6FFC">
        <w:rPr>
          <w:u w:val="single"/>
        </w:rPr>
        <w:t>utilisation sans default</w:t>
      </w:r>
      <w:r w:rsidR="00C26E98">
        <w:rPr>
          <w:u w:val="single"/>
        </w:rPr>
        <w:t xml:space="preserve"> </w:t>
      </w:r>
      <w:r w:rsidRPr="004F6FFC">
        <w:rPr>
          <w:u w:val="single"/>
        </w:rPr>
        <w:t>:</w:t>
      </w:r>
    </w:p>
    <w:p w:rsidR="00484E6D" w:rsidRPr="00484E6D" w:rsidRDefault="00484E6D" w:rsidP="00484E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proofErr w:type="spellEnd"/>
      <w:proofErr w:type="gramEnd"/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contact.creation</w:t>
      </w:r>
      <w:proofErr w:type="spellEnd"/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84E6D" w:rsidRDefault="00484E6D" w:rsidP="0034701F">
      <w:r>
        <w:t xml:space="preserve">Sans le mot clé </w:t>
      </w:r>
      <w:r w:rsidR="00AD480E">
        <w:t>« </w:t>
      </w:r>
      <w:r>
        <w:t>default</w:t>
      </w:r>
      <w:r w:rsidR="00AD480E">
        <w:t> »,</w:t>
      </w:r>
      <w:r>
        <w:t xml:space="preserve"> </w:t>
      </w:r>
      <w:r w:rsidR="00AD480E">
        <w:t>il faut</w:t>
      </w:r>
      <w:r>
        <w:t xml:space="preserve"> utiliser les accolades.</w:t>
      </w:r>
    </w:p>
    <w:p w:rsidR="000358EF" w:rsidRDefault="000358EF" w:rsidP="0034701F"/>
    <w:p w:rsidR="00480E19" w:rsidRDefault="00470F40" w:rsidP="0034701F">
      <w:pPr>
        <w:rPr>
          <w:b/>
        </w:rPr>
      </w:pPr>
      <w:r>
        <w:rPr>
          <w:b/>
        </w:rPr>
        <w:t>Import composant « </w:t>
      </w:r>
      <w:proofErr w:type="spellStart"/>
      <w:r>
        <w:rPr>
          <w:b/>
        </w:rPr>
        <w:t>ContactCreation</w:t>
      </w:r>
      <w:proofErr w:type="spellEnd"/>
      <w:r>
        <w:rPr>
          <w:b/>
        </w:rPr>
        <w:t> »</w:t>
      </w:r>
      <w:r w:rsidR="00690D38">
        <w:rPr>
          <w:b/>
        </w:rPr>
        <w:t> :</w:t>
      </w:r>
    </w:p>
    <w:p w:rsidR="00690D38" w:rsidRDefault="005D62DD" w:rsidP="0034701F">
      <w:r>
        <w:t xml:space="preserve">Ouvrez le </w:t>
      </w:r>
      <w:proofErr w:type="spellStart"/>
      <w:r>
        <w:t>fihcier</w:t>
      </w:r>
      <w:proofErr w:type="spellEnd"/>
      <w:r>
        <w:t xml:space="preserve"> </w:t>
      </w:r>
      <w:proofErr w:type="spellStart"/>
      <w:r>
        <w:t>App.tsx</w:t>
      </w:r>
      <w:proofErr w:type="spellEnd"/>
      <w:r>
        <w:t xml:space="preserve">, commencez à importer le composant : </w:t>
      </w:r>
    </w:p>
    <w:p w:rsidR="005D62DD" w:rsidRPr="00484E6D" w:rsidRDefault="005D62DD" w:rsidP="005D6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4E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484E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D62DD" w:rsidRDefault="005D62DD" w:rsidP="0034701F"/>
    <w:p w:rsidR="005D62DD" w:rsidRDefault="00AD3E85" w:rsidP="0034701F">
      <w:r>
        <w:t>A</w:t>
      </w:r>
      <w:r w:rsidR="00526586">
        <w:t>joute</w:t>
      </w:r>
      <w:r>
        <w:t>z</w:t>
      </w:r>
      <w:r w:rsidR="00526586">
        <w:t xml:space="preserve"> le composant à la </w:t>
      </w:r>
      <w:r>
        <w:t xml:space="preserve">suite de la </w:t>
      </w:r>
      <w:r w:rsidR="00526586">
        <w:t>ligne « </w:t>
      </w:r>
      <w:proofErr w:type="spellStart"/>
      <w:r w:rsidR="00526586" w:rsidRPr="00526586">
        <w:t>My</w:t>
      </w:r>
      <w:proofErr w:type="spellEnd"/>
      <w:r w:rsidR="00526586" w:rsidRPr="00526586">
        <w:t xml:space="preserve"> first React Component</w:t>
      </w:r>
      <w:r w:rsidR="00526586">
        <w:t> » :</w:t>
      </w:r>
    </w:p>
    <w:p w:rsidR="00526586" w:rsidRPr="00526586" w:rsidRDefault="00526586" w:rsidP="005265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265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proofErr w:type="spellEnd"/>
      <w:r w:rsidRPr="005265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2658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526586" w:rsidRDefault="00526586" w:rsidP="0034701F"/>
    <w:p w:rsidR="00690D38" w:rsidRDefault="00181E58" w:rsidP="0034701F">
      <w:r>
        <w:t>Sauve</w:t>
      </w:r>
      <w:r w:rsidR="003B497D">
        <w:t>z</w:t>
      </w:r>
      <w:r>
        <w:t xml:space="preserve"> le fichier et lancer la commande ci-dessous si ce n’est pas </w:t>
      </w:r>
      <w:r w:rsidR="00AD3E85">
        <w:t xml:space="preserve">déjà </w:t>
      </w:r>
      <w:r>
        <w:t>fait</w:t>
      </w:r>
      <w:r w:rsidR="003B497D">
        <w:t> :</w:t>
      </w:r>
    </w:p>
    <w:p w:rsidR="00181E58" w:rsidRPr="00181E58" w:rsidRDefault="00181E58" w:rsidP="0034701F">
      <w:pPr>
        <w:rPr>
          <w:color w:val="833C0B" w:themeColor="accent2" w:themeShade="80"/>
        </w:rPr>
      </w:pPr>
      <w:r w:rsidRPr="00181E58">
        <w:rPr>
          <w:color w:val="833C0B" w:themeColor="accent2" w:themeShade="80"/>
        </w:rPr>
        <w:t>$</w:t>
      </w:r>
      <w:proofErr w:type="spellStart"/>
      <w:r w:rsidRPr="00181E58">
        <w:rPr>
          <w:color w:val="833C0B" w:themeColor="accent2" w:themeShade="80"/>
        </w:rPr>
        <w:t>npm</w:t>
      </w:r>
      <w:proofErr w:type="spellEnd"/>
      <w:r w:rsidRPr="00181E58">
        <w:rPr>
          <w:color w:val="833C0B" w:themeColor="accent2" w:themeShade="80"/>
        </w:rPr>
        <w:t xml:space="preserve"> start </w:t>
      </w:r>
    </w:p>
    <w:p w:rsidR="00181E58" w:rsidRDefault="00181E58" w:rsidP="0034701F">
      <w:r>
        <w:t>Le compilateur échouera avec l’erreur </w:t>
      </w:r>
      <w:r w:rsidR="003B497D">
        <w:t>suivante :</w:t>
      </w:r>
    </w:p>
    <w:p w:rsidR="00181E58" w:rsidRPr="00181E58" w:rsidRDefault="00181E58" w:rsidP="00181E58">
      <w:pPr>
        <w:shd w:val="clear" w:color="auto" w:fill="FF0000"/>
        <w:rPr>
          <w:color w:val="FFF2CC" w:themeColor="accent4" w:themeTint="33"/>
        </w:rPr>
      </w:pPr>
      <w:r w:rsidRPr="00181E58">
        <w:rPr>
          <w:color w:val="FFF2CC" w:themeColor="accent4" w:themeTint="33"/>
        </w:rPr>
        <w:t xml:space="preserve">Type </w:t>
      </w:r>
      <w:proofErr w:type="gramStart"/>
      <w:r w:rsidRPr="00181E58">
        <w:rPr>
          <w:color w:val="FFF2CC" w:themeColor="accent4" w:themeTint="33"/>
        </w:rPr>
        <w:t>'{</w:t>
      </w:r>
      <w:proofErr w:type="gramEnd"/>
      <w:r w:rsidRPr="00181E58">
        <w:rPr>
          <w:color w:val="FFF2CC" w:themeColor="accent4" w:themeTint="33"/>
        </w:rPr>
        <w:t xml:space="preserve">}' </w:t>
      </w:r>
      <w:proofErr w:type="spellStart"/>
      <w:r w:rsidRPr="00181E58">
        <w:rPr>
          <w:color w:val="FFF2CC" w:themeColor="accent4" w:themeTint="33"/>
        </w:rPr>
        <w:t>is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missing</w:t>
      </w:r>
      <w:proofErr w:type="spellEnd"/>
      <w:r w:rsidRPr="00181E58">
        <w:rPr>
          <w:color w:val="FFF2CC" w:themeColor="accent4" w:themeTint="33"/>
        </w:rPr>
        <w:t xml:space="preserve"> the </w:t>
      </w:r>
      <w:proofErr w:type="spellStart"/>
      <w:r w:rsidRPr="00181E58">
        <w:rPr>
          <w:color w:val="FFF2CC" w:themeColor="accent4" w:themeTint="33"/>
        </w:rPr>
        <w:t>following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properties</w:t>
      </w:r>
      <w:proofErr w:type="spellEnd"/>
      <w:r w:rsidRPr="00181E58">
        <w:rPr>
          <w:color w:val="FFF2CC" w:themeColor="accent4" w:themeTint="33"/>
        </w:rPr>
        <w:t xml:space="preserve"> </w:t>
      </w:r>
      <w:proofErr w:type="spellStart"/>
      <w:r w:rsidRPr="00181E58">
        <w:rPr>
          <w:color w:val="FFF2CC" w:themeColor="accent4" w:themeTint="33"/>
        </w:rPr>
        <w:t>from</w:t>
      </w:r>
      <w:proofErr w:type="spellEnd"/>
      <w:r w:rsidRPr="00181E58">
        <w:rPr>
          <w:color w:val="FFF2CC" w:themeColor="accent4" w:themeTint="33"/>
        </w:rPr>
        <w:t xml:space="preserve"> type '</w:t>
      </w:r>
      <w:proofErr w:type="spellStart"/>
      <w:r w:rsidRPr="00181E58">
        <w:rPr>
          <w:color w:val="FFF2CC" w:themeColor="accent4" w:themeTint="33"/>
        </w:rPr>
        <w:t>IOwnProps</w:t>
      </w:r>
      <w:proofErr w:type="spellEnd"/>
      <w:r w:rsidRPr="00181E58">
        <w:rPr>
          <w:color w:val="FFF2CC" w:themeColor="accent4" w:themeTint="33"/>
        </w:rPr>
        <w:t>': handleSaveContactTS2739</w:t>
      </w:r>
    </w:p>
    <w:p w:rsidR="00181E58" w:rsidRDefault="00181E58" w:rsidP="0034701F"/>
    <w:p w:rsidR="00181E58" w:rsidRDefault="00B624F3" w:rsidP="0034701F">
      <w:r>
        <w:t>L’erreur est explicite</w:t>
      </w:r>
      <w:r w:rsidR="0062323F">
        <w:t>, ici</w:t>
      </w:r>
      <w:r>
        <w:t xml:space="preserve"> </w:t>
      </w:r>
      <w:r w:rsidR="0062323F">
        <w:t xml:space="preserve">vous voyez bien que </w:t>
      </w:r>
      <w:r>
        <w:t xml:space="preserve">le composant </w:t>
      </w:r>
      <w:r w:rsidR="001E2268">
        <w:t>attend</w:t>
      </w:r>
      <w:r w:rsidR="005C2446">
        <w:t xml:space="preserve"> </w:t>
      </w:r>
      <w:r>
        <w:t>les propriétés</w:t>
      </w:r>
      <w:r w:rsidR="005C2446">
        <w:t xml:space="preserve"> « </w:t>
      </w:r>
      <w:proofErr w:type="spellStart"/>
      <w:r w:rsidR="005C2446" w:rsidRPr="005C2446">
        <w:t>handleSaveContact</w:t>
      </w:r>
      <w:proofErr w:type="spellEnd"/>
      <w:r w:rsidR="005C2446">
        <w:t> »</w:t>
      </w:r>
      <w:r>
        <w:t>.</w:t>
      </w:r>
    </w:p>
    <w:p w:rsidR="002902A7" w:rsidRDefault="0030443E" w:rsidP="0034701F">
      <w:r>
        <w:t xml:space="preserve">On va lui passer la propriété manquante </w:t>
      </w:r>
      <w:r w:rsidR="00E97980">
        <w:t>:</w:t>
      </w:r>
    </w:p>
    <w:p w:rsidR="00E97980" w:rsidRPr="00E97980" w:rsidRDefault="00E97980" w:rsidP="00E9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9798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9798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E9798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9798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E979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047164" w:rsidRDefault="00047164" w:rsidP="0034701F"/>
    <w:p w:rsidR="00FC4220" w:rsidRDefault="00FC4220" w:rsidP="0034701F">
      <w:r>
        <w:t>Comme la méthode « </w:t>
      </w:r>
      <w:proofErr w:type="spellStart"/>
      <w:proofErr w:type="gramStart"/>
      <w:r>
        <w:t>this.handleSaveContact</w:t>
      </w:r>
      <w:proofErr w:type="spellEnd"/>
      <w:proofErr w:type="gramEnd"/>
      <w:r>
        <w:t> » n’est pas créé, on va créer de suite.</w:t>
      </w:r>
    </w:p>
    <w:p w:rsidR="00FC4220" w:rsidRDefault="00FC4220" w:rsidP="0034701F"/>
    <w:p w:rsidR="00127F82" w:rsidRDefault="00127F82" w:rsidP="0034701F"/>
    <w:p w:rsidR="00E97980" w:rsidRDefault="00047164" w:rsidP="0034701F">
      <w:r>
        <w:lastRenderedPageBreak/>
        <w:t>M</w:t>
      </w:r>
      <w:r w:rsidR="00E97980">
        <w:t>éthode « </w:t>
      </w:r>
      <w:proofErr w:type="spellStart"/>
      <w:r w:rsidR="00E97980" w:rsidRPr="00E97980">
        <w:t>handleSaveContact</w:t>
      </w:r>
      <w:proofErr w:type="spellEnd"/>
      <w:r w:rsidR="00E97980">
        <w:t> » :</w:t>
      </w:r>
    </w:p>
    <w:p w:rsidR="00047164" w:rsidRDefault="00047164" w:rsidP="0034701F">
      <w:r>
        <w:t>Importer les fichiers nécessaires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4716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04716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047164" w:rsidRDefault="00047164" w:rsidP="0034701F"/>
    <w:p w:rsidR="00047164" w:rsidRDefault="00047164" w:rsidP="0034701F">
      <w:r>
        <w:t xml:space="preserve">Puis ajoutez la méthode après la méthode </w:t>
      </w:r>
      <w:r w:rsidR="00D47D02">
        <w:t>« </w:t>
      </w:r>
      <w:proofErr w:type="spellStart"/>
      <w:proofErr w:type="gramStart"/>
      <w:r>
        <w:t>render</w:t>
      </w:r>
      <w:proofErr w:type="spellEnd"/>
      <w:r>
        <w:t>(</w:t>
      </w:r>
      <w:proofErr w:type="gramEnd"/>
      <w:r>
        <w:t>)</w:t>
      </w:r>
      <w:r w:rsidR="00D47D02">
        <w:t> »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04716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04716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4716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4716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047164" w:rsidRPr="00047164" w:rsidRDefault="00047164" w:rsidP="000471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716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E353E1" w:rsidRDefault="00E353E1" w:rsidP="0034701F"/>
    <w:p w:rsidR="00C96723" w:rsidRDefault="00852A70" w:rsidP="0034701F">
      <w:r>
        <w:t>Nous avons fini notre composa</w:t>
      </w:r>
      <w:r w:rsidR="00164553">
        <w:t>n</w:t>
      </w:r>
      <w:r>
        <w:t>t « </w:t>
      </w:r>
      <w:proofErr w:type="spellStart"/>
      <w:r>
        <w:t>ContactCreation</w:t>
      </w:r>
      <w:proofErr w:type="spellEnd"/>
      <w:r>
        <w:t xml:space="preserve"> ». </w:t>
      </w:r>
    </w:p>
    <w:p w:rsidR="00C96723" w:rsidRDefault="00C96723" w:rsidP="0034701F">
      <w:r>
        <w:t xml:space="preserve">Pour tester notre </w:t>
      </w:r>
      <w:proofErr w:type="spellStart"/>
      <w:r>
        <w:t>composnat</w:t>
      </w:r>
      <w:proofErr w:type="spellEnd"/>
      <w:r>
        <w:t xml:space="preserve"> sauvez tout et </w:t>
      </w:r>
      <w:proofErr w:type="spellStart"/>
      <w:r>
        <w:t>rélncer</w:t>
      </w:r>
      <w:proofErr w:type="spellEnd"/>
      <w:r>
        <w:t xml:space="preserve"> la commande « </w:t>
      </w:r>
      <w:proofErr w:type="spellStart"/>
      <w:r>
        <w:t>npm</w:t>
      </w:r>
      <w:proofErr w:type="spellEnd"/>
      <w:r>
        <w:t xml:space="preserve"> start ».</w:t>
      </w:r>
    </w:p>
    <w:p w:rsidR="00852A70" w:rsidRDefault="00C96723" w:rsidP="0034701F">
      <w:r>
        <w:t>S</w:t>
      </w:r>
      <w:r w:rsidR="00467BB8">
        <w:t xml:space="preserve"> tout s’est bien passé vous verrez</w:t>
      </w:r>
      <w:r>
        <w:t xml:space="preserve"> </w:t>
      </w:r>
      <w:r w:rsidR="004B3010">
        <w:t>à</w:t>
      </w:r>
      <w:r w:rsidR="00467BB8">
        <w:t xml:space="preserve"> l’écran </w:t>
      </w:r>
      <w:r>
        <w:t>le composant « contact »</w:t>
      </w:r>
      <w:r w:rsidR="00467BB8">
        <w:t> :</w:t>
      </w:r>
    </w:p>
    <w:p w:rsidR="00467BB8" w:rsidRDefault="00467BB8" w:rsidP="0034701F">
      <w:r>
        <w:rPr>
          <w:noProof/>
        </w:rPr>
        <w:drawing>
          <wp:inline distT="0" distB="0" distL="0" distR="0" wp14:anchorId="6E3F80BC" wp14:editId="5E888732">
            <wp:extent cx="5972810" cy="2780665"/>
            <wp:effectExtent l="0" t="0" r="889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B8" w:rsidRDefault="00467BB8" w:rsidP="0034701F"/>
    <w:p w:rsidR="00467BB8" w:rsidRDefault="00405375" w:rsidP="0034701F">
      <w:r>
        <w:t>Replissez le formulaire puis sauve</w:t>
      </w:r>
      <w:r w:rsidR="00C10182">
        <w:t>z</w:t>
      </w:r>
      <w:r>
        <w:t xml:space="preserve"> en cliquant sur le bouton « Save ».</w:t>
      </w:r>
      <w:r w:rsidR="00B73842">
        <w:t xml:space="preserve"> </w:t>
      </w:r>
      <w:r>
        <w:t xml:space="preserve">Les </w:t>
      </w:r>
      <w:r w:rsidR="00B73842">
        <w:t>données</w:t>
      </w:r>
      <w:r>
        <w:t xml:space="preserve"> sont</w:t>
      </w:r>
      <w:r w:rsidR="00B73842">
        <w:t xml:space="preserve"> sauvegardées </w:t>
      </w:r>
      <w:r>
        <w:t>dans « Local Storage » du navigateur. A</w:t>
      </w:r>
      <w:r w:rsidR="00B73842">
        <w:t>ppuyez sur F12 (chrome dans mon cas) puis « Application-&gt;Storage-&gt;Local Storage » cliquez sur la clé « contacts » et vous verrez vos données</w:t>
      </w:r>
      <w:r w:rsidR="004E6712">
        <w:t xml:space="preserve"> (voir l’écran ci-dessous)</w:t>
      </w:r>
      <w:r w:rsidR="00B73842">
        <w:t>.</w:t>
      </w:r>
    </w:p>
    <w:p w:rsidR="00B73842" w:rsidRDefault="00B73842" w:rsidP="0034701F">
      <w:r>
        <w:rPr>
          <w:noProof/>
        </w:rPr>
        <w:lastRenderedPageBreak/>
        <w:drawing>
          <wp:inline distT="0" distB="0" distL="0" distR="0" wp14:anchorId="60220977" wp14:editId="1E2B6D22">
            <wp:extent cx="5972810" cy="14871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42" w:rsidRDefault="00B73842" w:rsidP="0034701F"/>
    <w:p w:rsidR="00062B2A" w:rsidRDefault="00062B2A" w:rsidP="0034701F"/>
    <w:p w:rsidR="00AA5F56" w:rsidRPr="0083128C" w:rsidRDefault="00AA5F56" w:rsidP="00AA5F56">
      <w:pPr>
        <w:rPr>
          <w:b/>
        </w:rPr>
      </w:pPr>
      <w:r>
        <w:rPr>
          <w:b/>
        </w:rPr>
        <w:t>Composant liste des contacts :</w:t>
      </w:r>
    </w:p>
    <w:p w:rsidR="00062B2A" w:rsidRDefault="00AA5F56" w:rsidP="00AA5F56">
      <w:r>
        <w:t xml:space="preserve">Plutôt que de voir </w:t>
      </w:r>
      <w:r w:rsidR="005E49D8">
        <w:t>l</w:t>
      </w:r>
      <w:r w:rsidR="00B905DC">
        <w:t>es</w:t>
      </w:r>
      <w:r w:rsidR="005E49D8">
        <w:t xml:space="preserve"> donnée</w:t>
      </w:r>
      <w:r w:rsidR="00B905DC">
        <w:t>s</w:t>
      </w:r>
      <w:r>
        <w:t xml:space="preserve"> dans </w:t>
      </w:r>
      <w:r w:rsidR="00877CED">
        <w:t>« L</w:t>
      </w:r>
      <w:r>
        <w:t xml:space="preserve">ocal </w:t>
      </w:r>
      <w:r w:rsidR="00877CED">
        <w:t>Storage »</w:t>
      </w:r>
      <w:r>
        <w:t xml:space="preserve"> à chaque fois, c’est mieux qu’on crée un </w:t>
      </w:r>
      <w:r w:rsidR="00877CED">
        <w:t>composant</w:t>
      </w:r>
      <w:r>
        <w:t xml:space="preserve"> pour </w:t>
      </w:r>
      <w:r w:rsidR="00877CED">
        <w:t>afficher</w:t>
      </w:r>
      <w:r>
        <w:t xml:space="preserve"> ces données sous forme de tableau.</w:t>
      </w:r>
    </w:p>
    <w:p w:rsidR="00E97980" w:rsidRDefault="004E396A" w:rsidP="0034701F">
      <w:r>
        <w:t>Dans le dossier « src/components/contact » créez un fichier « </w:t>
      </w:r>
      <w:proofErr w:type="spellStart"/>
      <w:r w:rsidRPr="004E396A">
        <w:t>contact.list.tsx</w:t>
      </w:r>
      <w:proofErr w:type="spellEnd"/>
      <w:r>
        <w:t> » puis coller le code suivant :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"../../models/contact"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ContactList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FunctionComponent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= 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 list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h6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 table-striped table-</w:t>
      </w:r>
      <w:proofErr w:type="spellStart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sm</w:t>
      </w:r>
      <w:proofErr w:type="spellEnd"/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 of birth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Actions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 </w:t>
      </w:r>
      <w:r w:rsidRPr="005830C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dateOfBirth</w:t>
      </w:r>
      <w:proofErr w:type="spellEnd"/>
      <w:proofErr w:type="gramEnd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fa-trash"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gram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cursor: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'pointer'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React.Fragment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})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830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830C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);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830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5830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5830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5830C1" w:rsidRPr="005830C1" w:rsidRDefault="005830C1" w:rsidP="00583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396A" w:rsidRDefault="004E396A" w:rsidP="0034701F"/>
    <w:p w:rsidR="005830C1" w:rsidRDefault="009056E6" w:rsidP="0034701F">
      <w:r>
        <w:t>Ce composant a besoin de deux propriétés une variable liste contact « </w:t>
      </w:r>
      <w:proofErr w:type="gramStart"/>
      <w:r w:rsidRPr="009056E6">
        <w:t>datas:</w:t>
      </w:r>
      <w:proofErr w:type="gramEnd"/>
      <w:r w:rsidRPr="009056E6">
        <w:t xml:space="preserve"> </w:t>
      </w:r>
      <w:proofErr w:type="spellStart"/>
      <w:r w:rsidRPr="009056E6">
        <w:t>IContact</w:t>
      </w:r>
      <w:proofErr w:type="spellEnd"/>
      <w:r w:rsidRPr="009056E6">
        <w:t>[]</w:t>
      </w:r>
      <w:r>
        <w:t> » et une méthode de « </w:t>
      </w:r>
      <w:proofErr w:type="spellStart"/>
      <w:r w:rsidRPr="009056E6">
        <w:t>handleDelete</w:t>
      </w:r>
      <w:proofErr w:type="spellEnd"/>
      <w:r w:rsidRPr="009056E6">
        <w:t xml:space="preserve">: (id: </w:t>
      </w:r>
      <w:proofErr w:type="spellStart"/>
      <w:r w:rsidRPr="009056E6">
        <w:t>number</w:t>
      </w:r>
      <w:proofErr w:type="spellEnd"/>
      <w:r w:rsidRPr="009056E6">
        <w:t xml:space="preserve">) =&gt; (e: </w:t>
      </w:r>
      <w:proofErr w:type="spellStart"/>
      <w:r w:rsidRPr="009056E6">
        <w:t>React.MouseEvent</w:t>
      </w:r>
      <w:proofErr w:type="spellEnd"/>
      <w:r w:rsidRPr="009056E6">
        <w:t xml:space="preserve">) =&gt; </w:t>
      </w:r>
      <w:proofErr w:type="spellStart"/>
      <w:r w:rsidRPr="009056E6">
        <w:t>void</w:t>
      </w:r>
      <w:proofErr w:type="spellEnd"/>
      <w:r>
        <w:t xml:space="preserve"> ».</w:t>
      </w:r>
    </w:p>
    <w:p w:rsidR="00B624F3" w:rsidRDefault="003E129A" w:rsidP="0034701F">
      <w:r>
        <w:t>Notez la signature de la deuxième propriété « </w:t>
      </w:r>
      <w:proofErr w:type="spellStart"/>
      <w:r>
        <w:t>handleDelete</w:t>
      </w:r>
      <w:proofErr w:type="spellEnd"/>
      <w:r>
        <w:t xml:space="preserve"> » avec </w:t>
      </w:r>
      <w:r w:rsidR="00831DB7">
        <w:t>multiple</w:t>
      </w:r>
      <w:r w:rsidR="00C237E4">
        <w:t xml:space="preserve"> expressions fléchée (</w:t>
      </w:r>
      <w:proofErr w:type="spellStart"/>
      <w:r w:rsidR="00C237E4">
        <w:t>arrow</w:t>
      </w:r>
      <w:proofErr w:type="spellEnd"/>
      <w:r w:rsidR="00C237E4">
        <w:t xml:space="preserve"> </w:t>
      </w:r>
      <w:proofErr w:type="spellStart"/>
      <w:r w:rsidR="00C237E4">
        <w:t>function</w:t>
      </w:r>
      <w:proofErr w:type="spellEnd"/>
      <w:r w:rsidR="00C237E4">
        <w:t xml:space="preserve"> an anglais)</w:t>
      </w:r>
      <w:r w:rsidR="00844337">
        <w:t xml:space="preserve">. </w:t>
      </w:r>
    </w:p>
    <w:p w:rsidR="007D6FCC" w:rsidRDefault="005F38F9" w:rsidP="0034701F">
      <w:r>
        <w:t xml:space="preserve">C’est une fonction anonyme introduite en </w:t>
      </w:r>
      <w:r w:rsidR="00943E45">
        <w:t>en Javascript/ES6, permettant d’écrire le code mieux concis et simplifie la portée de l’utilisation « </w:t>
      </w:r>
      <w:proofErr w:type="spellStart"/>
      <w:r w:rsidR="00943E45">
        <w:t>this</w:t>
      </w:r>
      <w:proofErr w:type="spellEnd"/>
      <w:r w:rsidR="00943E45">
        <w:t> »</w:t>
      </w:r>
      <w:r w:rsidR="00E61E9E">
        <w:t xml:space="preserve"> dans le </w:t>
      </w:r>
      <w:r w:rsidR="000C2A3B">
        <w:t>scope</w:t>
      </w:r>
      <w:r w:rsidR="00E61E9E">
        <w:t xml:space="preserve"> parent</w:t>
      </w:r>
      <w:r w:rsidR="00943E45">
        <w:t>.</w:t>
      </w:r>
      <w:r w:rsidR="00A00DF2">
        <w:t xml:space="preserve"> </w:t>
      </w:r>
    </w:p>
    <w:p w:rsidR="00EC447F" w:rsidRDefault="00EC447F" w:rsidP="0034701F"/>
    <w:p w:rsidR="00A00DF2" w:rsidRPr="00EC447F" w:rsidRDefault="00EC447F" w:rsidP="0034701F">
      <w:pPr>
        <w:rPr>
          <w:b/>
        </w:rPr>
      </w:pPr>
      <w:r w:rsidRPr="00EC447F">
        <w:rPr>
          <w:b/>
        </w:rPr>
        <w:t xml:space="preserve">Version finale du code </w:t>
      </w:r>
      <w:proofErr w:type="spellStart"/>
      <w:r w:rsidRPr="00EC447F">
        <w:rPr>
          <w:b/>
        </w:rPr>
        <w:t>App.tsx</w:t>
      </w:r>
      <w:proofErr w:type="spellEnd"/>
      <w:r w:rsidRPr="00EC447F">
        <w:rPr>
          <w:b/>
        </w:rPr>
        <w:t> :</w:t>
      </w:r>
    </w:p>
    <w:p w:rsidR="000A6EDD" w:rsidRDefault="009E3FEE" w:rsidP="0034701F">
      <w:r>
        <w:t>Le composant « </w:t>
      </w:r>
      <w:proofErr w:type="spellStart"/>
      <w:r>
        <w:t>ContactList</w:t>
      </w:r>
      <w:proofErr w:type="spellEnd"/>
      <w:r>
        <w:t> » étant terminé, nous pouvez importer et utiliser dans le composant « App ».</w:t>
      </w:r>
    </w:p>
    <w:p w:rsidR="00D6236A" w:rsidRDefault="009E3FEE" w:rsidP="0034701F">
      <w:r>
        <w:t>Remplacer le contenu du fichier « </w:t>
      </w:r>
      <w:proofErr w:type="spellStart"/>
      <w:r>
        <w:t>App.tsx</w:t>
      </w:r>
      <w:proofErr w:type="spellEnd"/>
      <w:r>
        <w:t xml:space="preserve"> » par le contenu suivant : 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"./components/contact/contact.creation"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IContact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"./models/contact"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</w:t>
      </w:r>
      <w:proofErr w:type="gram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services/contactLocalStorageService"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/bootstrap.min.css"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"font-awesome/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/font-awesome.min.css"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"./styles/dashboard.css"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"./styles/common.css"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ContactList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"./components/contact/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contact.list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interface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componentDidMount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fetchContacts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setState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dbcontacts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 });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navbar-dark fixed-top bg-dark flex-md-nowrap p-0 shadow"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"navbar-brand col-sm-3 col-md-2 mr-0"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"/#/"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fa-home"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React Typescript App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"container-fluid"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"col-md-2 d-none d-md-block bg-light sidebar"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"sidebar-sticky"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flex-column"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"nav-item"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"nav-link active"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 fa-users"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 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sr</w:t>
      </w:r>
      <w:proofErr w:type="spellEnd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-only"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(current)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"col-md-9 ml-sm-auto col-lg-10 px-4"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 &lt;div className="row" style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={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{ paddingTop: "2px" }}&gt;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  &lt;div </w:t>
      </w:r>
      <w:proofErr w:type="spell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="col-md-12"&gt;{`</w:t>
      </w:r>
      <w:proofErr w:type="gramStart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`}&lt;</w:t>
      </w:r>
      <w:proofErr w:type="gramEnd"/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/div&gt;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&lt;/div&gt; */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 justify-content-between flex-wrap flex-md-nowrap align-items-center pt-3 pb-2 mb-3 border-bottom"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paddingTop</w:t>
      </w:r>
      <w:proofErr w:type="spellEnd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gramStart"/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End"/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My first React Component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ContactCreation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handleSaveContact</w:t>
      </w:r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className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"col-md-12"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Start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marginBottom: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"10px"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ContactList</w:t>
      </w:r>
      <w:proofErr w:type="spellEnd"/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proofErr w:type="spell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handleDelete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D6236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&lt;/&gt;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saveContact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handleDelete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MouseEvent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ContactLocalStorageService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deleteById</w:t>
      </w:r>
      <w:proofErr w:type="spell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D623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623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loadContacts</w:t>
      </w:r>
      <w:proofErr w:type="spellEnd"/>
      <w:proofErr w:type="gramEnd"/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23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D623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D6236A" w:rsidRPr="00D6236A" w:rsidRDefault="00D6236A" w:rsidP="00D623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6236A" w:rsidRDefault="00D6236A" w:rsidP="0034701F"/>
    <w:p w:rsidR="00315184" w:rsidRDefault="00214E03" w:rsidP="0034701F">
      <w:r>
        <w:t xml:space="preserve">Quelques changements ont été faites dans le composant </w:t>
      </w:r>
      <w:r w:rsidR="004D77B2">
        <w:t xml:space="preserve">« App », </w:t>
      </w:r>
      <w:r>
        <w:t>hormis l’import du composant « </w:t>
      </w:r>
      <w:proofErr w:type="spellStart"/>
      <w:r>
        <w:t>ContactList</w:t>
      </w:r>
      <w:proofErr w:type="spellEnd"/>
      <w:r>
        <w:t xml:space="preserve"> » nous avons </w:t>
      </w:r>
      <w:r w:rsidR="004D77B2">
        <w:t xml:space="preserve">aussi </w:t>
      </w:r>
      <w:r>
        <w:t>cré</w:t>
      </w:r>
      <w:r w:rsidR="004D77B2">
        <w:t>é</w:t>
      </w:r>
      <w:r>
        <w:t xml:space="preserve"> une interface qui s’appelle « </w:t>
      </w:r>
      <w:proofErr w:type="spellStart"/>
      <w:r>
        <w:t>IOwnState</w:t>
      </w:r>
      <w:proofErr w:type="spellEnd"/>
      <w:r>
        <w:t xml:space="preserve"> » </w:t>
      </w:r>
      <w:r w:rsidR="004B1ED9">
        <w:t>avec une propriété « contacts » du type d’une liste de « </w:t>
      </w:r>
      <w:proofErr w:type="spellStart"/>
      <w:proofErr w:type="gramStart"/>
      <w:r w:rsidR="004B1ED9">
        <w:t>IContact</w:t>
      </w:r>
      <w:proofErr w:type="spellEnd"/>
      <w:r w:rsidR="004B1ED9">
        <w:t>[</w:t>
      </w:r>
      <w:proofErr w:type="gramEnd"/>
      <w:r w:rsidR="004B1ED9">
        <w:t>]</w:t>
      </w:r>
      <w:r w:rsidR="004B1ED9">
        <w:t> »</w:t>
      </w:r>
      <w:r w:rsidR="00AB4C69">
        <w:t>.</w:t>
      </w:r>
      <w:r w:rsidR="00315184">
        <w:t xml:space="preserve"> </w:t>
      </w:r>
    </w:p>
    <w:p w:rsidR="00315184" w:rsidRPr="00315184" w:rsidRDefault="00315184" w:rsidP="00315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1518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</w:t>
      </w:r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proofErr w:type="gramStart"/>
      <w:r w:rsidRPr="0031518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IContact</w:t>
      </w:r>
      <w:proofErr w:type="spell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3151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315184" w:rsidRDefault="00315184" w:rsidP="0034701F"/>
    <w:p w:rsidR="008A7C06" w:rsidRDefault="00315184" w:rsidP="0034701F">
      <w:r>
        <w:t xml:space="preserve">Cet </w:t>
      </w:r>
      <w:r w:rsidR="009C27F1">
        <w:t xml:space="preserve">objet sera utilisé par le composant « App », comme deuxième paramètre dans l’héritage </w:t>
      </w:r>
      <w:proofErr w:type="spellStart"/>
      <w:r w:rsidR="009C27F1">
        <w:t>génrique</w:t>
      </w:r>
      <w:proofErr w:type="spellEnd"/>
      <w:r w:rsidR="009C27F1">
        <w:t>, pour le gérer le state (état) du composant.</w:t>
      </w:r>
    </w:p>
    <w:p w:rsidR="009C27F1" w:rsidRPr="009C27F1" w:rsidRDefault="009C27F1" w:rsidP="009C27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C27F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React</w:t>
      </w:r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</w:t>
      </w:r>
      <w:proofErr w:type="spellEnd"/>
      <w:proofErr w:type="gramStart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&lt;{</w:t>
      </w:r>
      <w:proofErr w:type="gram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}, </w:t>
      </w:r>
      <w:proofErr w:type="spellStart"/>
      <w:r w:rsidRPr="009C27F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IOwnState</w:t>
      </w:r>
      <w:proofErr w:type="spellEnd"/>
      <w:r w:rsidRPr="009C27F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</w:p>
    <w:p w:rsidR="009C27F1" w:rsidRDefault="009C27F1" w:rsidP="0034701F"/>
    <w:p w:rsidR="00F63A70" w:rsidRPr="00F63A70" w:rsidRDefault="00F63A70" w:rsidP="0034701F">
      <w:pPr>
        <w:rPr>
          <w:b/>
        </w:rPr>
      </w:pPr>
      <w:r w:rsidRPr="00F63A70">
        <w:rPr>
          <w:b/>
        </w:rPr>
        <w:t>State :</w:t>
      </w:r>
    </w:p>
    <w:p w:rsidR="00315184" w:rsidRDefault="00EB5672" w:rsidP="0034701F">
      <w:r>
        <w:t xml:space="preserve">Les choses deviennent intéressantes maintenant, </w:t>
      </w:r>
      <w:r w:rsidR="00450147">
        <w:t xml:space="preserve">je vous ai expliqué la notion du </w:t>
      </w:r>
      <w:proofErr w:type="spellStart"/>
      <w:r w:rsidR="00450147">
        <w:t>props</w:t>
      </w:r>
      <w:proofErr w:type="spellEnd"/>
      <w:r w:rsidR="00450147">
        <w:t xml:space="preserve"> (propriétés) dans React et maintenant je vous explique la notion state.</w:t>
      </w:r>
    </w:p>
    <w:p w:rsidR="008D3A75" w:rsidRDefault="00450147" w:rsidP="0034701F">
      <w:r>
        <w:t>Le state</w:t>
      </w:r>
      <w:r w:rsidR="000F0866">
        <w:t xml:space="preserve"> est l’état locale du composant (le composant devient un composant </w:t>
      </w:r>
      <w:proofErr w:type="spellStart"/>
      <w:r w:rsidR="000F0866">
        <w:t>stateful</w:t>
      </w:r>
      <w:proofErr w:type="spellEnd"/>
      <w:r w:rsidR="000F0866">
        <w:t>)</w:t>
      </w:r>
      <w:r w:rsidR="00C6297B">
        <w:t>. Les données sont stockées dans le state</w:t>
      </w:r>
      <w:r w:rsidR="002D2997">
        <w:t xml:space="preserve"> via « </w:t>
      </w:r>
      <w:proofErr w:type="spellStart"/>
      <w:proofErr w:type="gramStart"/>
      <w:r w:rsidR="002D2997">
        <w:t>this.state</w:t>
      </w:r>
      <w:proofErr w:type="spellEnd"/>
      <w:proofErr w:type="gramEnd"/>
      <w:r w:rsidR="002D2997">
        <w:t> »</w:t>
      </w:r>
      <w:r w:rsidR="008D3A75">
        <w:t xml:space="preserve"> uniquement dans le constructeur du composant :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{})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</w:t>
      </w:r>
      <w:proofErr w:type="spellEnd"/>
      <w:proofErr w:type="gramEnd"/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{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contacts: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[],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};</w:t>
      </w:r>
    </w:p>
    <w:p w:rsidR="008D3A75" w:rsidRPr="008D3A75" w:rsidRDefault="008D3A75" w:rsidP="008D3A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D3A75" w:rsidRDefault="008D3A75" w:rsidP="0034701F"/>
    <w:p w:rsidR="009D711B" w:rsidRDefault="009D711B" w:rsidP="0034701F">
      <w:r>
        <w:t xml:space="preserve">Lorsque vous créez un constructeur classe, n’oubliez pas d’appeler le </w:t>
      </w:r>
      <w:r w:rsidR="00EA4E18">
        <w:t xml:space="preserve">constructeur </w:t>
      </w:r>
      <w:r>
        <w:t xml:space="preserve">de base </w:t>
      </w:r>
      <w:r w:rsidR="00BD3563">
        <w:t>à l’aide de l’instruction suivante :</w:t>
      </w:r>
    </w:p>
    <w:p w:rsidR="009D711B" w:rsidRPr="008D3A75" w:rsidRDefault="009D711B" w:rsidP="009D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D3A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super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D3A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props</w:t>
      </w:r>
      <w:r w:rsidRPr="008D3A7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9D711B" w:rsidRDefault="009D711B" w:rsidP="0034701F"/>
    <w:p w:rsidR="00C96CDE" w:rsidRDefault="003B4C05" w:rsidP="0034701F">
      <w:r>
        <w:t>La modification d’état déclenche le re-rendering du composant.</w:t>
      </w:r>
      <w:r w:rsidR="00681876">
        <w:t xml:space="preserve"> La méthode « </w:t>
      </w:r>
      <w:proofErr w:type="spellStart"/>
      <w:proofErr w:type="gramStart"/>
      <w:r w:rsidR="00681876">
        <w:t>this.setState</w:t>
      </w:r>
      <w:proofErr w:type="spellEnd"/>
      <w:proofErr w:type="gramEnd"/>
      <w:r w:rsidR="00681876">
        <w:t> » doit être utilisée pour mettre à jour l’état.</w:t>
      </w:r>
    </w:p>
    <w:p w:rsidR="00EE750F" w:rsidRDefault="00EE750F" w:rsidP="0034701F"/>
    <w:p w:rsidR="00C96CDE" w:rsidRPr="00F63A70" w:rsidRDefault="00F63A70" w:rsidP="0034701F">
      <w:pPr>
        <w:rPr>
          <w:b/>
        </w:rPr>
      </w:pPr>
      <w:proofErr w:type="spellStart"/>
      <w:proofErr w:type="gramStart"/>
      <w:r w:rsidRPr="00F63A70">
        <w:rPr>
          <w:b/>
        </w:rPr>
        <w:t>componentDidMount</w:t>
      </w:r>
      <w:proofErr w:type="spellEnd"/>
      <w:proofErr w:type="gramEnd"/>
      <w:r w:rsidRPr="00F63A70">
        <w:rPr>
          <w:b/>
        </w:rPr>
        <w:t> :</w:t>
      </w:r>
    </w:p>
    <w:p w:rsidR="00F63A70" w:rsidRDefault="00C002E2" w:rsidP="0034701F">
      <w:r>
        <w:t>Nous avons la méthode « </w:t>
      </w:r>
      <w:proofErr w:type="spellStart"/>
      <w:r>
        <w:t>componentDidMount</w:t>
      </w:r>
      <w:proofErr w:type="spellEnd"/>
      <w:r>
        <w:t xml:space="preserve"> » qui charge les données depuis le </w:t>
      </w:r>
      <w:proofErr w:type="spellStart"/>
      <w:r>
        <w:t>localStorage</w:t>
      </w:r>
      <w:proofErr w:type="spellEnd"/>
      <w:r>
        <w:t xml:space="preserve"> et met à jour l’état avec les nouvelles valeurs. Ce qui nous permet d’afficher la liste des contacts dans le composant « </w:t>
      </w:r>
      <w:proofErr w:type="spellStart"/>
      <w:r>
        <w:t>ContactList</w:t>
      </w:r>
      <w:proofErr w:type="spellEnd"/>
      <w:r>
        <w:t> »</w:t>
      </w:r>
    </w:p>
    <w:p w:rsidR="008D3A75" w:rsidRDefault="008D3A75" w:rsidP="0034701F"/>
    <w:p w:rsidR="00730091" w:rsidRDefault="008263DB" w:rsidP="0034701F">
      <w:pPr>
        <w:rPr>
          <w:b/>
        </w:rPr>
      </w:pPr>
      <w:r w:rsidRPr="00346A72">
        <w:rPr>
          <w:b/>
        </w:rPr>
        <w:t>La page finale est :</w:t>
      </w:r>
    </w:p>
    <w:p w:rsidR="00346A72" w:rsidRPr="00346A72" w:rsidRDefault="00346A72" w:rsidP="0034701F">
      <w:r>
        <w:t>Lancer l’application et tester l’ajout et suppression.</w:t>
      </w:r>
    </w:p>
    <w:p w:rsidR="00BF18D2" w:rsidRDefault="00781FA5" w:rsidP="0034701F">
      <w:r>
        <w:rPr>
          <w:noProof/>
        </w:rPr>
        <w:drawing>
          <wp:inline distT="0" distB="0" distL="0" distR="0" wp14:anchorId="7B53EB17" wp14:editId="3294F70F">
            <wp:extent cx="5972810" cy="302450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8D2" w:rsidRDefault="00BF18D2" w:rsidP="0034701F"/>
    <w:p w:rsidR="00346A72" w:rsidRPr="00346A72" w:rsidRDefault="00346A72" w:rsidP="0034701F">
      <w:pPr>
        <w:rPr>
          <w:b/>
        </w:rPr>
      </w:pPr>
      <w:r w:rsidRPr="00346A72">
        <w:rPr>
          <w:b/>
        </w:rPr>
        <w:t>Update du CRUD :</w:t>
      </w:r>
    </w:p>
    <w:p w:rsidR="00540A61" w:rsidRDefault="00540A61" w:rsidP="0034701F">
      <w:r>
        <w:t>Nous avons terminé l’application React. Il reste juste la fonctionnalité pour éditer un contact. Je vous laisse</w:t>
      </w:r>
      <w:r w:rsidR="00346A72">
        <w:t xml:space="preserve"> le soin de</w:t>
      </w:r>
      <w:r>
        <w:t xml:space="preserve"> développer, j’ai confiance en vous les geeks.</w:t>
      </w:r>
    </w:p>
    <w:p w:rsidR="00AA4702" w:rsidRDefault="00AA4702" w:rsidP="0034701F">
      <w:r>
        <w:t>Sachez qu’il manque beaucoup de notions et des concepts React que nous n’avons pas vu et c’est normal.</w:t>
      </w:r>
    </w:p>
    <w:p w:rsidR="00AA4702" w:rsidRDefault="00AA4702" w:rsidP="0034701F">
      <w:r>
        <w:t xml:space="preserve">Je vous réserve </w:t>
      </w:r>
      <w:r w:rsidR="009B7A98">
        <w:t>tout ça pour</w:t>
      </w:r>
      <w:r>
        <w:t xml:space="preserve"> le prochain </w:t>
      </w:r>
      <w:proofErr w:type="spellStart"/>
      <w:r>
        <w:t>meetup</w:t>
      </w:r>
      <w:proofErr w:type="spellEnd"/>
      <w:r>
        <w:t>.</w:t>
      </w:r>
    </w:p>
    <w:p w:rsidR="00BF18D2" w:rsidRDefault="00BF18D2" w:rsidP="0034701F"/>
    <w:p w:rsidR="00EE750F" w:rsidRDefault="00EE750F" w:rsidP="0034701F"/>
    <w:p w:rsidR="00DB4DCA" w:rsidRDefault="00DB4DCA" w:rsidP="0034701F">
      <w:r>
        <w:t>Code source</w:t>
      </w:r>
      <w:r w:rsidR="00E54BF8">
        <w:t xml:space="preserve"> complet</w:t>
      </w:r>
      <w:r>
        <w:t xml:space="preserve"> sur </w:t>
      </w:r>
      <w:proofErr w:type="spellStart"/>
      <w:r>
        <w:t>github</w:t>
      </w:r>
      <w:proofErr w:type="spellEnd"/>
      <w:r>
        <w:t> :</w:t>
      </w:r>
    </w:p>
    <w:p w:rsidR="00DB4DCA" w:rsidRDefault="00E80570" w:rsidP="0034701F">
      <w:hyperlink r:id="rId36" w:history="1">
        <w:r w:rsidR="00DB4DCA" w:rsidRPr="00D13B15">
          <w:rPr>
            <w:rStyle w:val="Hyperlink"/>
          </w:rPr>
          <w:t>https://github.com/coumarane/react-typescript-starter</w:t>
        </w:r>
      </w:hyperlink>
      <w:r w:rsidR="00DB4DCA">
        <w:t xml:space="preserve"> </w:t>
      </w:r>
    </w:p>
    <w:p w:rsidR="00E54BF8" w:rsidRDefault="00E54BF8" w:rsidP="0034701F"/>
    <w:p w:rsidR="00E54BF8" w:rsidRPr="0034701F" w:rsidRDefault="00E54BF8" w:rsidP="0034701F"/>
    <w:sectPr w:rsidR="00E54BF8" w:rsidRPr="0034701F" w:rsidSect="000E420E">
      <w:footerReference w:type="first" r:id="rId37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2BD" w:rsidRDefault="004A32BD" w:rsidP="00620070">
      <w:pPr>
        <w:spacing w:after="0" w:line="240" w:lineRule="auto"/>
      </w:pPr>
      <w:r>
        <w:separator/>
      </w:r>
    </w:p>
  </w:endnote>
  <w:endnote w:type="continuationSeparator" w:id="0">
    <w:p w:rsidR="004A32BD" w:rsidRDefault="004A32BD" w:rsidP="0062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0070" w:rsidRPr="00620070" w:rsidRDefault="00620070">
    <w:pPr>
      <w:pStyle w:val="Footer"/>
      <w:rPr>
        <w:color w:val="C5E0B3" w:themeColor="accent6" w:themeTint="66"/>
      </w:rPr>
    </w:pPr>
    <w:r w:rsidRPr="00620070">
      <w:rPr>
        <w:color w:val="C5E0B3" w:themeColor="accent6" w:themeTint="66"/>
      </w:rPr>
      <w:t>COUPPANE Coumarane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2BD" w:rsidRDefault="004A32BD" w:rsidP="00620070">
      <w:pPr>
        <w:spacing w:after="0" w:line="240" w:lineRule="auto"/>
      </w:pPr>
      <w:r>
        <w:separator/>
      </w:r>
    </w:p>
  </w:footnote>
  <w:footnote w:type="continuationSeparator" w:id="0">
    <w:p w:rsidR="004A32BD" w:rsidRDefault="004A32BD" w:rsidP="00620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A06"/>
    <w:multiLevelType w:val="hybridMultilevel"/>
    <w:tmpl w:val="88B2A1E8"/>
    <w:lvl w:ilvl="0" w:tplc="0A22FEE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A1C49"/>
    <w:multiLevelType w:val="hybridMultilevel"/>
    <w:tmpl w:val="EA207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C6AB8"/>
    <w:multiLevelType w:val="hybridMultilevel"/>
    <w:tmpl w:val="40E03130"/>
    <w:lvl w:ilvl="0" w:tplc="40C63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01F"/>
    <w:rsid w:val="00004847"/>
    <w:rsid w:val="00004B6B"/>
    <w:rsid w:val="000162BA"/>
    <w:rsid w:val="0001682A"/>
    <w:rsid w:val="00024393"/>
    <w:rsid w:val="00031FF3"/>
    <w:rsid w:val="000358EF"/>
    <w:rsid w:val="00036144"/>
    <w:rsid w:val="0003660B"/>
    <w:rsid w:val="0003777F"/>
    <w:rsid w:val="0004253D"/>
    <w:rsid w:val="00047164"/>
    <w:rsid w:val="00047BC7"/>
    <w:rsid w:val="00047F24"/>
    <w:rsid w:val="00062B2A"/>
    <w:rsid w:val="000851A4"/>
    <w:rsid w:val="00087D70"/>
    <w:rsid w:val="000A45B5"/>
    <w:rsid w:val="000A6EDD"/>
    <w:rsid w:val="000B1EBD"/>
    <w:rsid w:val="000B4AF7"/>
    <w:rsid w:val="000B5CDC"/>
    <w:rsid w:val="000B62BC"/>
    <w:rsid w:val="000B6612"/>
    <w:rsid w:val="000C2A3B"/>
    <w:rsid w:val="000C436C"/>
    <w:rsid w:val="000C5D91"/>
    <w:rsid w:val="000D1245"/>
    <w:rsid w:val="000D2579"/>
    <w:rsid w:val="000D6CDA"/>
    <w:rsid w:val="000E420E"/>
    <w:rsid w:val="000F0866"/>
    <w:rsid w:val="000F08B5"/>
    <w:rsid w:val="00127F82"/>
    <w:rsid w:val="00135098"/>
    <w:rsid w:val="0014232F"/>
    <w:rsid w:val="00142B96"/>
    <w:rsid w:val="00142D68"/>
    <w:rsid w:val="00156A8B"/>
    <w:rsid w:val="00164553"/>
    <w:rsid w:val="00165715"/>
    <w:rsid w:val="00181E58"/>
    <w:rsid w:val="0018510F"/>
    <w:rsid w:val="00185A7B"/>
    <w:rsid w:val="00186A7C"/>
    <w:rsid w:val="00191818"/>
    <w:rsid w:val="001919D0"/>
    <w:rsid w:val="001923A3"/>
    <w:rsid w:val="001938BD"/>
    <w:rsid w:val="00196C76"/>
    <w:rsid w:val="00197EDA"/>
    <w:rsid w:val="001A0E63"/>
    <w:rsid w:val="001A13F9"/>
    <w:rsid w:val="001A2361"/>
    <w:rsid w:val="001A4AA6"/>
    <w:rsid w:val="001B7D43"/>
    <w:rsid w:val="001C07B0"/>
    <w:rsid w:val="001C0B9D"/>
    <w:rsid w:val="001C4790"/>
    <w:rsid w:val="001C6DB5"/>
    <w:rsid w:val="001D6FF3"/>
    <w:rsid w:val="001E0C22"/>
    <w:rsid w:val="001E0E68"/>
    <w:rsid w:val="001E2268"/>
    <w:rsid w:val="001E316A"/>
    <w:rsid w:val="001E4184"/>
    <w:rsid w:val="001E6F17"/>
    <w:rsid w:val="001E7AB6"/>
    <w:rsid w:val="001F530B"/>
    <w:rsid w:val="002030B7"/>
    <w:rsid w:val="0021053C"/>
    <w:rsid w:val="00212A7F"/>
    <w:rsid w:val="002149F0"/>
    <w:rsid w:val="00214E03"/>
    <w:rsid w:val="00222663"/>
    <w:rsid w:val="002228FF"/>
    <w:rsid w:val="00223D8C"/>
    <w:rsid w:val="00234B45"/>
    <w:rsid w:val="00235751"/>
    <w:rsid w:val="00240854"/>
    <w:rsid w:val="002416BE"/>
    <w:rsid w:val="00243275"/>
    <w:rsid w:val="0025180C"/>
    <w:rsid w:val="0026750E"/>
    <w:rsid w:val="002718D7"/>
    <w:rsid w:val="00277FD5"/>
    <w:rsid w:val="002848C0"/>
    <w:rsid w:val="002849CF"/>
    <w:rsid w:val="00285367"/>
    <w:rsid w:val="002902A7"/>
    <w:rsid w:val="0029440A"/>
    <w:rsid w:val="002A0469"/>
    <w:rsid w:val="002A6DC5"/>
    <w:rsid w:val="002B1BC3"/>
    <w:rsid w:val="002B41DA"/>
    <w:rsid w:val="002B45AB"/>
    <w:rsid w:val="002B56F1"/>
    <w:rsid w:val="002C012B"/>
    <w:rsid w:val="002C11C8"/>
    <w:rsid w:val="002C32D4"/>
    <w:rsid w:val="002C3CF8"/>
    <w:rsid w:val="002C51E1"/>
    <w:rsid w:val="002C7972"/>
    <w:rsid w:val="002D0931"/>
    <w:rsid w:val="002D2997"/>
    <w:rsid w:val="002E1B77"/>
    <w:rsid w:val="002E4318"/>
    <w:rsid w:val="002F54D7"/>
    <w:rsid w:val="00301A1D"/>
    <w:rsid w:val="00303F0F"/>
    <w:rsid w:val="0030443E"/>
    <w:rsid w:val="00311666"/>
    <w:rsid w:val="0031230F"/>
    <w:rsid w:val="00315184"/>
    <w:rsid w:val="00322D89"/>
    <w:rsid w:val="00331B18"/>
    <w:rsid w:val="003350D9"/>
    <w:rsid w:val="00342331"/>
    <w:rsid w:val="00346A72"/>
    <w:rsid w:val="0034701F"/>
    <w:rsid w:val="00351AA9"/>
    <w:rsid w:val="00353F37"/>
    <w:rsid w:val="00355426"/>
    <w:rsid w:val="003569AD"/>
    <w:rsid w:val="00357BF9"/>
    <w:rsid w:val="00357CCF"/>
    <w:rsid w:val="00372482"/>
    <w:rsid w:val="00372D16"/>
    <w:rsid w:val="00372E09"/>
    <w:rsid w:val="00374261"/>
    <w:rsid w:val="003742AF"/>
    <w:rsid w:val="003763BF"/>
    <w:rsid w:val="003802B5"/>
    <w:rsid w:val="00380891"/>
    <w:rsid w:val="00390991"/>
    <w:rsid w:val="00393294"/>
    <w:rsid w:val="003A09F0"/>
    <w:rsid w:val="003A235A"/>
    <w:rsid w:val="003A2CB0"/>
    <w:rsid w:val="003A3B6C"/>
    <w:rsid w:val="003B203D"/>
    <w:rsid w:val="003B2CA2"/>
    <w:rsid w:val="003B497D"/>
    <w:rsid w:val="003B4C05"/>
    <w:rsid w:val="003B6DC7"/>
    <w:rsid w:val="003C35D9"/>
    <w:rsid w:val="003C5E64"/>
    <w:rsid w:val="003C6019"/>
    <w:rsid w:val="003C7713"/>
    <w:rsid w:val="003D7C38"/>
    <w:rsid w:val="003E129A"/>
    <w:rsid w:val="003E32C6"/>
    <w:rsid w:val="003E38E9"/>
    <w:rsid w:val="003F5B03"/>
    <w:rsid w:val="003F7B35"/>
    <w:rsid w:val="004045CB"/>
    <w:rsid w:val="004045F6"/>
    <w:rsid w:val="00405375"/>
    <w:rsid w:val="00412C52"/>
    <w:rsid w:val="0041668F"/>
    <w:rsid w:val="00416BDA"/>
    <w:rsid w:val="004227E2"/>
    <w:rsid w:val="004300A8"/>
    <w:rsid w:val="004301D6"/>
    <w:rsid w:val="00434AFC"/>
    <w:rsid w:val="00450147"/>
    <w:rsid w:val="00450571"/>
    <w:rsid w:val="00451D59"/>
    <w:rsid w:val="00457AA9"/>
    <w:rsid w:val="00461D47"/>
    <w:rsid w:val="00462D20"/>
    <w:rsid w:val="0046329B"/>
    <w:rsid w:val="0046744A"/>
    <w:rsid w:val="00467BB8"/>
    <w:rsid w:val="004703FB"/>
    <w:rsid w:val="00470F40"/>
    <w:rsid w:val="004736CE"/>
    <w:rsid w:val="00480E19"/>
    <w:rsid w:val="00481A89"/>
    <w:rsid w:val="00484E6D"/>
    <w:rsid w:val="00492A9E"/>
    <w:rsid w:val="00494313"/>
    <w:rsid w:val="00494E50"/>
    <w:rsid w:val="004A32BD"/>
    <w:rsid w:val="004A5417"/>
    <w:rsid w:val="004B00E9"/>
    <w:rsid w:val="004B156F"/>
    <w:rsid w:val="004B1ED9"/>
    <w:rsid w:val="004B3010"/>
    <w:rsid w:val="004D0CED"/>
    <w:rsid w:val="004D2B29"/>
    <w:rsid w:val="004D5B6E"/>
    <w:rsid w:val="004D5BF6"/>
    <w:rsid w:val="004D5DA7"/>
    <w:rsid w:val="004D77B2"/>
    <w:rsid w:val="004E396A"/>
    <w:rsid w:val="004E54AD"/>
    <w:rsid w:val="004E6712"/>
    <w:rsid w:val="004E6DE8"/>
    <w:rsid w:val="004F018D"/>
    <w:rsid w:val="004F22F8"/>
    <w:rsid w:val="004F47E7"/>
    <w:rsid w:val="004F6EE1"/>
    <w:rsid w:val="004F6FFC"/>
    <w:rsid w:val="004F7011"/>
    <w:rsid w:val="0050547A"/>
    <w:rsid w:val="005062B3"/>
    <w:rsid w:val="00507868"/>
    <w:rsid w:val="005106E1"/>
    <w:rsid w:val="00511067"/>
    <w:rsid w:val="0051115D"/>
    <w:rsid w:val="00512B07"/>
    <w:rsid w:val="005133D0"/>
    <w:rsid w:val="00521DA6"/>
    <w:rsid w:val="00526586"/>
    <w:rsid w:val="00537A5C"/>
    <w:rsid w:val="0054024E"/>
    <w:rsid w:val="00540598"/>
    <w:rsid w:val="00540A61"/>
    <w:rsid w:val="00547215"/>
    <w:rsid w:val="00551317"/>
    <w:rsid w:val="005572D6"/>
    <w:rsid w:val="0056353D"/>
    <w:rsid w:val="00572D0C"/>
    <w:rsid w:val="005762DD"/>
    <w:rsid w:val="005808C4"/>
    <w:rsid w:val="005830C1"/>
    <w:rsid w:val="00585C51"/>
    <w:rsid w:val="00596642"/>
    <w:rsid w:val="005A2A12"/>
    <w:rsid w:val="005A5C65"/>
    <w:rsid w:val="005B0B29"/>
    <w:rsid w:val="005C2446"/>
    <w:rsid w:val="005C33EE"/>
    <w:rsid w:val="005C3CFA"/>
    <w:rsid w:val="005D005F"/>
    <w:rsid w:val="005D0E33"/>
    <w:rsid w:val="005D1B4C"/>
    <w:rsid w:val="005D62DD"/>
    <w:rsid w:val="005E2256"/>
    <w:rsid w:val="005E2B54"/>
    <w:rsid w:val="005E43A8"/>
    <w:rsid w:val="005E4420"/>
    <w:rsid w:val="005E49D8"/>
    <w:rsid w:val="005E60F5"/>
    <w:rsid w:val="005F03BE"/>
    <w:rsid w:val="005F1A1B"/>
    <w:rsid w:val="005F34A1"/>
    <w:rsid w:val="005F38F9"/>
    <w:rsid w:val="005F455C"/>
    <w:rsid w:val="0060073D"/>
    <w:rsid w:val="00600F16"/>
    <w:rsid w:val="00606398"/>
    <w:rsid w:val="006072C5"/>
    <w:rsid w:val="00614176"/>
    <w:rsid w:val="00614AC6"/>
    <w:rsid w:val="00617EA0"/>
    <w:rsid w:val="00620070"/>
    <w:rsid w:val="006218E7"/>
    <w:rsid w:val="00621BB6"/>
    <w:rsid w:val="0062323F"/>
    <w:rsid w:val="00624FAA"/>
    <w:rsid w:val="00627525"/>
    <w:rsid w:val="00635BD4"/>
    <w:rsid w:val="00637578"/>
    <w:rsid w:val="00641543"/>
    <w:rsid w:val="00645B6F"/>
    <w:rsid w:val="00646127"/>
    <w:rsid w:val="00646ECC"/>
    <w:rsid w:val="00654923"/>
    <w:rsid w:val="00655A80"/>
    <w:rsid w:val="00656130"/>
    <w:rsid w:val="006562F4"/>
    <w:rsid w:val="0066144C"/>
    <w:rsid w:val="00661738"/>
    <w:rsid w:val="00662E47"/>
    <w:rsid w:val="00664D5A"/>
    <w:rsid w:val="00673C79"/>
    <w:rsid w:val="0067452D"/>
    <w:rsid w:val="0067579E"/>
    <w:rsid w:val="00680C33"/>
    <w:rsid w:val="00681876"/>
    <w:rsid w:val="0068265A"/>
    <w:rsid w:val="00685804"/>
    <w:rsid w:val="00690D38"/>
    <w:rsid w:val="00692008"/>
    <w:rsid w:val="0069234A"/>
    <w:rsid w:val="006A1655"/>
    <w:rsid w:val="006A5A1E"/>
    <w:rsid w:val="006B3820"/>
    <w:rsid w:val="006B4303"/>
    <w:rsid w:val="006B65D0"/>
    <w:rsid w:val="006C60F2"/>
    <w:rsid w:val="006C625D"/>
    <w:rsid w:val="006C6922"/>
    <w:rsid w:val="006C75D3"/>
    <w:rsid w:val="006D2715"/>
    <w:rsid w:val="006D317B"/>
    <w:rsid w:val="006D6F43"/>
    <w:rsid w:val="006E3547"/>
    <w:rsid w:val="006E39E3"/>
    <w:rsid w:val="006F357D"/>
    <w:rsid w:val="00701DD1"/>
    <w:rsid w:val="0070469F"/>
    <w:rsid w:val="00705AB3"/>
    <w:rsid w:val="00706F52"/>
    <w:rsid w:val="00721AE4"/>
    <w:rsid w:val="00727D55"/>
    <w:rsid w:val="00730091"/>
    <w:rsid w:val="00733E4D"/>
    <w:rsid w:val="00736F5B"/>
    <w:rsid w:val="0074114F"/>
    <w:rsid w:val="00747484"/>
    <w:rsid w:val="00750E31"/>
    <w:rsid w:val="00760880"/>
    <w:rsid w:val="007626AB"/>
    <w:rsid w:val="0077407A"/>
    <w:rsid w:val="007773E3"/>
    <w:rsid w:val="007778B0"/>
    <w:rsid w:val="0078175E"/>
    <w:rsid w:val="00781FA5"/>
    <w:rsid w:val="007843DA"/>
    <w:rsid w:val="00787A46"/>
    <w:rsid w:val="007A0F6D"/>
    <w:rsid w:val="007A4294"/>
    <w:rsid w:val="007A4DF7"/>
    <w:rsid w:val="007A64FF"/>
    <w:rsid w:val="007A7C6C"/>
    <w:rsid w:val="007A7D2C"/>
    <w:rsid w:val="007B3189"/>
    <w:rsid w:val="007B5725"/>
    <w:rsid w:val="007B6618"/>
    <w:rsid w:val="007C25B4"/>
    <w:rsid w:val="007C5E53"/>
    <w:rsid w:val="007D30B0"/>
    <w:rsid w:val="007D3F65"/>
    <w:rsid w:val="007D4010"/>
    <w:rsid w:val="007D6FCC"/>
    <w:rsid w:val="007E0E45"/>
    <w:rsid w:val="007E70C3"/>
    <w:rsid w:val="007F1F11"/>
    <w:rsid w:val="007F6F9D"/>
    <w:rsid w:val="007F7C9E"/>
    <w:rsid w:val="00801FC3"/>
    <w:rsid w:val="008078C2"/>
    <w:rsid w:val="0081242E"/>
    <w:rsid w:val="0081780E"/>
    <w:rsid w:val="008241E1"/>
    <w:rsid w:val="008263DB"/>
    <w:rsid w:val="0083128C"/>
    <w:rsid w:val="0083156C"/>
    <w:rsid w:val="00831DB7"/>
    <w:rsid w:val="008404F4"/>
    <w:rsid w:val="00844337"/>
    <w:rsid w:val="008454EA"/>
    <w:rsid w:val="0084757A"/>
    <w:rsid w:val="00852A70"/>
    <w:rsid w:val="00853230"/>
    <w:rsid w:val="008605A7"/>
    <w:rsid w:val="008616C7"/>
    <w:rsid w:val="00867FE4"/>
    <w:rsid w:val="00872615"/>
    <w:rsid w:val="00877CED"/>
    <w:rsid w:val="008841A1"/>
    <w:rsid w:val="00891BC5"/>
    <w:rsid w:val="008A2F26"/>
    <w:rsid w:val="008A6288"/>
    <w:rsid w:val="008A7C06"/>
    <w:rsid w:val="008C5F75"/>
    <w:rsid w:val="008D2CA8"/>
    <w:rsid w:val="008D361E"/>
    <w:rsid w:val="008D3A75"/>
    <w:rsid w:val="008E06E4"/>
    <w:rsid w:val="008E2050"/>
    <w:rsid w:val="008E6B69"/>
    <w:rsid w:val="00903F12"/>
    <w:rsid w:val="00904672"/>
    <w:rsid w:val="009056E6"/>
    <w:rsid w:val="009231A0"/>
    <w:rsid w:val="009317BB"/>
    <w:rsid w:val="00932ECA"/>
    <w:rsid w:val="00933790"/>
    <w:rsid w:val="00943E45"/>
    <w:rsid w:val="0094559A"/>
    <w:rsid w:val="00947943"/>
    <w:rsid w:val="009511AC"/>
    <w:rsid w:val="00960057"/>
    <w:rsid w:val="00963810"/>
    <w:rsid w:val="00971815"/>
    <w:rsid w:val="00973E2A"/>
    <w:rsid w:val="009770DD"/>
    <w:rsid w:val="00977483"/>
    <w:rsid w:val="00977D42"/>
    <w:rsid w:val="00985CA7"/>
    <w:rsid w:val="009865D6"/>
    <w:rsid w:val="009909CE"/>
    <w:rsid w:val="00994D5A"/>
    <w:rsid w:val="0099707C"/>
    <w:rsid w:val="009A1D40"/>
    <w:rsid w:val="009A59B4"/>
    <w:rsid w:val="009B1389"/>
    <w:rsid w:val="009B7A98"/>
    <w:rsid w:val="009B7E97"/>
    <w:rsid w:val="009C27F1"/>
    <w:rsid w:val="009C52EE"/>
    <w:rsid w:val="009C601F"/>
    <w:rsid w:val="009D0930"/>
    <w:rsid w:val="009D711B"/>
    <w:rsid w:val="009E3FEE"/>
    <w:rsid w:val="009F1F8F"/>
    <w:rsid w:val="009F24F3"/>
    <w:rsid w:val="00A00DF2"/>
    <w:rsid w:val="00A01843"/>
    <w:rsid w:val="00A05595"/>
    <w:rsid w:val="00A05EA5"/>
    <w:rsid w:val="00A069BD"/>
    <w:rsid w:val="00A226A5"/>
    <w:rsid w:val="00A24F5F"/>
    <w:rsid w:val="00A27C38"/>
    <w:rsid w:val="00A35FB5"/>
    <w:rsid w:val="00A40EFE"/>
    <w:rsid w:val="00A425C3"/>
    <w:rsid w:val="00A5585A"/>
    <w:rsid w:val="00A63762"/>
    <w:rsid w:val="00A65571"/>
    <w:rsid w:val="00A66CC4"/>
    <w:rsid w:val="00A74B20"/>
    <w:rsid w:val="00A7761A"/>
    <w:rsid w:val="00A81B34"/>
    <w:rsid w:val="00A81E9D"/>
    <w:rsid w:val="00AA4702"/>
    <w:rsid w:val="00AA481D"/>
    <w:rsid w:val="00AA5F56"/>
    <w:rsid w:val="00AB4C69"/>
    <w:rsid w:val="00AC1AD6"/>
    <w:rsid w:val="00AD3E85"/>
    <w:rsid w:val="00AD480E"/>
    <w:rsid w:val="00AD585B"/>
    <w:rsid w:val="00AE1232"/>
    <w:rsid w:val="00AE38FB"/>
    <w:rsid w:val="00AE696A"/>
    <w:rsid w:val="00AF445D"/>
    <w:rsid w:val="00AF4914"/>
    <w:rsid w:val="00AF5B5A"/>
    <w:rsid w:val="00B01250"/>
    <w:rsid w:val="00B03923"/>
    <w:rsid w:val="00B0726D"/>
    <w:rsid w:val="00B1358E"/>
    <w:rsid w:val="00B15BBE"/>
    <w:rsid w:val="00B20587"/>
    <w:rsid w:val="00B20782"/>
    <w:rsid w:val="00B27D58"/>
    <w:rsid w:val="00B33F7D"/>
    <w:rsid w:val="00B356A3"/>
    <w:rsid w:val="00B35941"/>
    <w:rsid w:val="00B42328"/>
    <w:rsid w:val="00B500DF"/>
    <w:rsid w:val="00B60D49"/>
    <w:rsid w:val="00B6149F"/>
    <w:rsid w:val="00B624F3"/>
    <w:rsid w:val="00B62FAF"/>
    <w:rsid w:val="00B73842"/>
    <w:rsid w:val="00B73F32"/>
    <w:rsid w:val="00B7668B"/>
    <w:rsid w:val="00B817C3"/>
    <w:rsid w:val="00B82FDB"/>
    <w:rsid w:val="00B905DC"/>
    <w:rsid w:val="00B958D1"/>
    <w:rsid w:val="00B964D6"/>
    <w:rsid w:val="00B97649"/>
    <w:rsid w:val="00BA2D6D"/>
    <w:rsid w:val="00BA6F1B"/>
    <w:rsid w:val="00BA73DC"/>
    <w:rsid w:val="00BB3446"/>
    <w:rsid w:val="00BB5E70"/>
    <w:rsid w:val="00BC08A4"/>
    <w:rsid w:val="00BC0DAE"/>
    <w:rsid w:val="00BC6AF7"/>
    <w:rsid w:val="00BC7354"/>
    <w:rsid w:val="00BD0CF3"/>
    <w:rsid w:val="00BD1DD5"/>
    <w:rsid w:val="00BD3563"/>
    <w:rsid w:val="00BD7AE5"/>
    <w:rsid w:val="00BF18D2"/>
    <w:rsid w:val="00BF5635"/>
    <w:rsid w:val="00BF5C63"/>
    <w:rsid w:val="00C002E2"/>
    <w:rsid w:val="00C00E4F"/>
    <w:rsid w:val="00C0540B"/>
    <w:rsid w:val="00C10182"/>
    <w:rsid w:val="00C2164A"/>
    <w:rsid w:val="00C21DDB"/>
    <w:rsid w:val="00C22988"/>
    <w:rsid w:val="00C22B9F"/>
    <w:rsid w:val="00C237E4"/>
    <w:rsid w:val="00C26E98"/>
    <w:rsid w:val="00C27780"/>
    <w:rsid w:val="00C33B34"/>
    <w:rsid w:val="00C535F8"/>
    <w:rsid w:val="00C543EF"/>
    <w:rsid w:val="00C553A1"/>
    <w:rsid w:val="00C6297B"/>
    <w:rsid w:val="00C64347"/>
    <w:rsid w:val="00C64B92"/>
    <w:rsid w:val="00C6700E"/>
    <w:rsid w:val="00C74BEE"/>
    <w:rsid w:val="00C77967"/>
    <w:rsid w:val="00C84A20"/>
    <w:rsid w:val="00C8575E"/>
    <w:rsid w:val="00C85946"/>
    <w:rsid w:val="00C86E60"/>
    <w:rsid w:val="00C901C9"/>
    <w:rsid w:val="00C96723"/>
    <w:rsid w:val="00C96CDE"/>
    <w:rsid w:val="00C96E6C"/>
    <w:rsid w:val="00C97C14"/>
    <w:rsid w:val="00CB480F"/>
    <w:rsid w:val="00CB4830"/>
    <w:rsid w:val="00CB4B8E"/>
    <w:rsid w:val="00CC33DA"/>
    <w:rsid w:val="00CD2288"/>
    <w:rsid w:val="00CD7CD1"/>
    <w:rsid w:val="00CF7AFE"/>
    <w:rsid w:val="00D01142"/>
    <w:rsid w:val="00D112AC"/>
    <w:rsid w:val="00D133EB"/>
    <w:rsid w:val="00D1351C"/>
    <w:rsid w:val="00D152FD"/>
    <w:rsid w:val="00D22D60"/>
    <w:rsid w:val="00D24A1D"/>
    <w:rsid w:val="00D253B6"/>
    <w:rsid w:val="00D30574"/>
    <w:rsid w:val="00D362AE"/>
    <w:rsid w:val="00D421D0"/>
    <w:rsid w:val="00D47D02"/>
    <w:rsid w:val="00D528A8"/>
    <w:rsid w:val="00D55231"/>
    <w:rsid w:val="00D55263"/>
    <w:rsid w:val="00D55FCA"/>
    <w:rsid w:val="00D56787"/>
    <w:rsid w:val="00D57B48"/>
    <w:rsid w:val="00D600E2"/>
    <w:rsid w:val="00D6236A"/>
    <w:rsid w:val="00D62927"/>
    <w:rsid w:val="00D62AFC"/>
    <w:rsid w:val="00D652CF"/>
    <w:rsid w:val="00D6674E"/>
    <w:rsid w:val="00D771B0"/>
    <w:rsid w:val="00D845E0"/>
    <w:rsid w:val="00D91852"/>
    <w:rsid w:val="00D92D77"/>
    <w:rsid w:val="00DA0298"/>
    <w:rsid w:val="00DA0CC9"/>
    <w:rsid w:val="00DA3E2F"/>
    <w:rsid w:val="00DA4506"/>
    <w:rsid w:val="00DA7E4A"/>
    <w:rsid w:val="00DB4DCA"/>
    <w:rsid w:val="00DB56ED"/>
    <w:rsid w:val="00DB6E27"/>
    <w:rsid w:val="00DC4BF6"/>
    <w:rsid w:val="00DC6C78"/>
    <w:rsid w:val="00DD31E1"/>
    <w:rsid w:val="00DD4076"/>
    <w:rsid w:val="00DD4587"/>
    <w:rsid w:val="00DD4F18"/>
    <w:rsid w:val="00DE228C"/>
    <w:rsid w:val="00DE3157"/>
    <w:rsid w:val="00DE5D71"/>
    <w:rsid w:val="00DF3594"/>
    <w:rsid w:val="00DF6207"/>
    <w:rsid w:val="00E133FE"/>
    <w:rsid w:val="00E13E79"/>
    <w:rsid w:val="00E170D3"/>
    <w:rsid w:val="00E25F7A"/>
    <w:rsid w:val="00E27D49"/>
    <w:rsid w:val="00E34B52"/>
    <w:rsid w:val="00E353E1"/>
    <w:rsid w:val="00E401BB"/>
    <w:rsid w:val="00E40EF3"/>
    <w:rsid w:val="00E5488A"/>
    <w:rsid w:val="00E54BF8"/>
    <w:rsid w:val="00E6023E"/>
    <w:rsid w:val="00E61E9E"/>
    <w:rsid w:val="00E738F6"/>
    <w:rsid w:val="00E7411A"/>
    <w:rsid w:val="00E74D90"/>
    <w:rsid w:val="00E75EF9"/>
    <w:rsid w:val="00E76486"/>
    <w:rsid w:val="00E80570"/>
    <w:rsid w:val="00E833FC"/>
    <w:rsid w:val="00E866B6"/>
    <w:rsid w:val="00E90150"/>
    <w:rsid w:val="00E90964"/>
    <w:rsid w:val="00E94BBE"/>
    <w:rsid w:val="00E97980"/>
    <w:rsid w:val="00EA4E18"/>
    <w:rsid w:val="00EB54DE"/>
    <w:rsid w:val="00EB5672"/>
    <w:rsid w:val="00EB6CA3"/>
    <w:rsid w:val="00EC0640"/>
    <w:rsid w:val="00EC447F"/>
    <w:rsid w:val="00EE7088"/>
    <w:rsid w:val="00EE750F"/>
    <w:rsid w:val="00EF531C"/>
    <w:rsid w:val="00EF61C5"/>
    <w:rsid w:val="00EF6434"/>
    <w:rsid w:val="00F00313"/>
    <w:rsid w:val="00F02A1C"/>
    <w:rsid w:val="00F101B8"/>
    <w:rsid w:val="00F11456"/>
    <w:rsid w:val="00F13AFD"/>
    <w:rsid w:val="00F21C67"/>
    <w:rsid w:val="00F21C95"/>
    <w:rsid w:val="00F2333D"/>
    <w:rsid w:val="00F306AD"/>
    <w:rsid w:val="00F40B33"/>
    <w:rsid w:val="00F41491"/>
    <w:rsid w:val="00F42F6B"/>
    <w:rsid w:val="00F52FE8"/>
    <w:rsid w:val="00F54872"/>
    <w:rsid w:val="00F550ED"/>
    <w:rsid w:val="00F63A70"/>
    <w:rsid w:val="00F66E23"/>
    <w:rsid w:val="00F73CD2"/>
    <w:rsid w:val="00F75016"/>
    <w:rsid w:val="00F825D3"/>
    <w:rsid w:val="00F8266C"/>
    <w:rsid w:val="00F84CC9"/>
    <w:rsid w:val="00F91409"/>
    <w:rsid w:val="00F94994"/>
    <w:rsid w:val="00F9656F"/>
    <w:rsid w:val="00FA4B91"/>
    <w:rsid w:val="00FA5804"/>
    <w:rsid w:val="00FA686D"/>
    <w:rsid w:val="00FB15EC"/>
    <w:rsid w:val="00FC21D9"/>
    <w:rsid w:val="00FC4220"/>
    <w:rsid w:val="00FC59F9"/>
    <w:rsid w:val="00FC7E73"/>
    <w:rsid w:val="00FD0A99"/>
    <w:rsid w:val="00FE64BC"/>
    <w:rsid w:val="00FE6CBA"/>
    <w:rsid w:val="00FE7C48"/>
    <w:rsid w:val="00FF38D6"/>
    <w:rsid w:val="00FF5671"/>
    <w:rsid w:val="00FF575D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FFDC5A"/>
  <w15:chartTrackingRefBased/>
  <w15:docId w15:val="{02D55782-D314-496A-811D-922F3A66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3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3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12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C7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84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E42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E420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070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200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070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-cascade.io/comprendre-le-virtual-dom/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fontawesome.com/icons?d=gallery&amp;m=free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antimon/html-webpack-plugin" TargetMode="External"/><Relationship Id="rId34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www.typescriptlang.org/docs/home.html" TargetMode="External"/><Relationship Id="rId17" Type="http://schemas.openxmlformats.org/officeDocument/2006/relationships/hyperlink" Target="https://github.com/facebook/create-react-app" TargetMode="External"/><Relationship Id="rId25" Type="http://schemas.openxmlformats.org/officeDocument/2006/relationships/hyperlink" Target="https://getbootstrap.com/docs/4.4/examples/dashboard/" TargetMode="External"/><Relationship Id="rId33" Type="http://schemas.openxmlformats.org/officeDocument/2006/relationships/image" Target="media/image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npmjs.com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ma-international.org/ecma-262/6.0/" TargetMode="External"/><Relationship Id="rId24" Type="http://schemas.openxmlformats.org/officeDocument/2006/relationships/hyperlink" Target="https://getbootstrap.com/" TargetMode="External"/><Relationship Id="rId32" Type="http://schemas.openxmlformats.org/officeDocument/2006/relationships/hyperlink" Target="https://reactjs.org/docs/hooks-rules.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" TargetMode="External"/><Relationship Id="rId23" Type="http://schemas.openxmlformats.org/officeDocument/2006/relationships/hyperlink" Target="http://localhost:3000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github.com/coumarane/react-typescript-starter" TargetMode="External"/><Relationship Id="rId10" Type="http://schemas.openxmlformats.org/officeDocument/2006/relationships/hyperlink" Target="https://developer.mozilla.org/fr/docs/Web/API/Storage" TargetMode="External"/><Relationship Id="rId19" Type="http://schemas.openxmlformats.org/officeDocument/2006/relationships/hyperlink" Target="https://code.visualstudio.com/" TargetMode="External"/><Relationship Id="rId31" Type="http://schemas.openxmlformats.org/officeDocument/2006/relationships/hyperlink" Target="https://fr.reactjs.org/docs/hooks-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reactjs.org/docs/reconciliation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etbootstrap.com/docs/4.4/examples/dashboard/" TargetMode="External"/><Relationship Id="rId30" Type="http://schemas.openxmlformats.org/officeDocument/2006/relationships/hyperlink" Target="https://stackoverflow.com/questions/52123837/what-are-the-lifecycle-hooks-in-react-when-they-are-used?noredirect=1&amp;lq=1" TargetMode="External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73, rue Anatole France – 92300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1C376192.dotm</Template>
  <TotalTime>3955</TotalTime>
  <Pages>28</Pages>
  <Words>4893</Words>
  <Characters>27892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DEVOTEAM</Company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react Js</dc:title>
  <dc:subject/>
  <dc:creator>COUPPANE Coumarane – Développeur Full-Stack</dc:creator>
  <cp:keywords/>
  <dc:description/>
  <cp:lastModifiedBy>COUPPANE Coumarane (EXT) RisqRmaMva</cp:lastModifiedBy>
  <cp:revision>572</cp:revision>
  <dcterms:created xsi:type="dcterms:W3CDTF">2019-12-09T10:26:00Z</dcterms:created>
  <dcterms:modified xsi:type="dcterms:W3CDTF">2019-12-16T13:45:00Z</dcterms:modified>
</cp:coreProperties>
</file>